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FD6215" w14:textId="77777777" w:rsidR="004B7DCA" w:rsidRDefault="004B7DCA" w:rsidP="000A7BA7">
      <w:pPr>
        <w:pStyle w:val="Titel-red"/>
      </w:pPr>
    </w:p>
    <w:p w14:paraId="3AA89712" w14:textId="77777777" w:rsidR="004B7DCA" w:rsidRDefault="004B7DCA" w:rsidP="000A7BA7">
      <w:pPr>
        <w:pStyle w:val="Titel-red"/>
      </w:pPr>
    </w:p>
    <w:p w14:paraId="70B86667" w14:textId="77777777" w:rsidR="004B7DCA" w:rsidRDefault="004B7DCA" w:rsidP="000A7BA7">
      <w:pPr>
        <w:pStyle w:val="Titel-red"/>
      </w:pPr>
    </w:p>
    <w:p w14:paraId="6D3D6797" w14:textId="77777777" w:rsidR="004B7DCA" w:rsidRDefault="004B7DCA" w:rsidP="000A7BA7">
      <w:pPr>
        <w:pStyle w:val="Titel-red"/>
      </w:pPr>
    </w:p>
    <w:p w14:paraId="67BBF487" w14:textId="77777777" w:rsidR="004B7DCA" w:rsidRDefault="004B7DCA" w:rsidP="000A7BA7">
      <w:pPr>
        <w:pStyle w:val="Titel-red"/>
      </w:pPr>
    </w:p>
    <w:p w14:paraId="30A0D5CE" w14:textId="0047E591" w:rsidR="004F5583" w:rsidRPr="00AE280D" w:rsidRDefault="000A7BA7" w:rsidP="000A7BA7">
      <w:pPr>
        <w:pStyle w:val="Titel-red"/>
        <w:rPr>
          <w:lang w:val="de-DE"/>
        </w:rPr>
      </w:pPr>
      <w:r w:rsidRPr="00AE280D">
        <w:rPr>
          <w:lang w:val="de-DE"/>
        </w:rPr>
        <w:t>TONIC</w:t>
      </w:r>
      <w:r w:rsidR="000230C8" w:rsidRPr="00AE280D">
        <w:rPr>
          <w:lang w:val="de-DE"/>
        </w:rPr>
        <w:t xml:space="preserve"> und Form.io</w:t>
      </w:r>
    </w:p>
    <w:p w14:paraId="253715DB" w14:textId="740F86FD" w:rsidR="004B7DCA" w:rsidRDefault="006064E8" w:rsidP="000A7BA7">
      <w:pPr>
        <w:pStyle w:val="Text"/>
      </w:pPr>
      <w:r>
        <w:t>Erstellung von interaktiven Formularen mit Form.io</w:t>
      </w:r>
    </w:p>
    <w:p w14:paraId="4D4E3A1D" w14:textId="28F3619F" w:rsidR="004B7DCA" w:rsidRDefault="00790E3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7CFDB1C9" wp14:editId="2B9A7391">
                <wp:simplePos x="0" y="0"/>
                <wp:positionH relativeFrom="margin">
                  <wp:posOffset>8589</wp:posOffset>
                </wp:positionH>
                <wp:positionV relativeFrom="paragraph">
                  <wp:posOffset>5071511</wp:posOffset>
                </wp:positionV>
                <wp:extent cx="5864860" cy="1305426"/>
                <wp:effectExtent l="0" t="0" r="2540" b="9525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4860" cy="13054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5E91B" w14:textId="321019D4" w:rsidR="00790E38" w:rsidRPr="00252681" w:rsidRDefault="00790E38" w:rsidP="00790E38">
                            <w:pPr>
                              <w:pStyle w:val="Text"/>
                            </w:pPr>
                            <w:r>
                              <w:t xml:space="preserve">Version: </w:t>
                            </w:r>
                            <w:r>
                              <w:tab/>
                              <w:t>0.</w:t>
                            </w:r>
                            <w:r w:rsidR="002E5FDF">
                              <w:t>2</w:t>
                            </w:r>
                            <w:r>
                              <w:br/>
                              <w:t>Stand: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AF7573">
                              <w:t>12</w:t>
                            </w:r>
                            <w:r w:rsidR="00CD745D">
                              <w:t>.02.</w:t>
                            </w:r>
                            <w:r w:rsidR="00EE537A">
                              <w:t>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FDB1C9"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.7pt;margin-top:399.35pt;width:461.8pt;height:102.8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" stroked="f">
                <v:textbox>
                  <w:txbxContent>
                    <w:p w14:paraId="7135E91B" w14:textId="321019D4" w:rsidR="00790E38" w:rsidRPr="00252681" w:rsidRDefault="00790E38" w:rsidP="00790E38">
                      <w:pPr>
                        <w:pStyle w:val="Text"/>
                      </w:pPr>
                      <w:r>
                        <w:t xml:space="preserve">Version: </w:t>
                      </w:r>
                      <w:r>
                        <w:tab/>
                        <w:t>0.</w:t>
                      </w:r>
                      <w:r w:rsidR="002E5FDF">
                        <w:t>2</w:t>
                      </w:r>
                      <w:r>
                        <w:br/>
                        <w:t>Stand:</w:t>
                      </w:r>
                      <w:r>
                        <w:tab/>
                      </w:r>
                      <w:r>
                        <w:tab/>
                      </w:r>
                      <w:r w:rsidR="00AF7573">
                        <w:t>12</w:t>
                      </w:r>
                      <w:r w:rsidR="00CD745D">
                        <w:t>.02.</w:t>
                      </w:r>
                      <w:r w:rsidR="00EE537A">
                        <w:t>2020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7DCA">
        <w:br w:type="page"/>
      </w:r>
    </w:p>
    <w:sdt>
      <w:sdtPr>
        <w:rPr>
          <w:rFonts w:asciiTheme="minorHAnsi" w:eastAsiaTheme="minorHAnsi" w:hAnsiTheme="minorHAnsi" w:cstheme="minorBidi"/>
          <w:color w:val="595959" w:themeColor="text1" w:themeTint="A6"/>
          <w:kern w:val="20"/>
          <w:sz w:val="20"/>
          <w:szCs w:val="20"/>
        </w:rPr>
        <w:id w:val="-9352851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C45A59" w14:textId="777BD17E" w:rsidR="00127F9D" w:rsidRDefault="00127F9D">
          <w:pPr>
            <w:pStyle w:val="Inhaltsverzeichnisberschrift"/>
          </w:pPr>
          <w:r>
            <w:t>Inhalt</w:t>
          </w:r>
        </w:p>
        <w:p w14:paraId="04E64CFA" w14:textId="65845D21" w:rsidR="00C5575B" w:rsidRDefault="00127F9D">
          <w:pPr>
            <w:pStyle w:val="Verzeichnis1"/>
            <w:tabs>
              <w:tab w:val="left" w:pos="400"/>
              <w:tab w:val="right" w:leader="dot" w:pos="9063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2386850" w:history="1">
            <w:r w:rsidR="00C5575B" w:rsidRPr="00904AFC">
              <w:rPr>
                <w:rStyle w:val="Hyperlink"/>
                <w:noProof/>
              </w:rPr>
              <w:t>1.</w:t>
            </w:r>
            <w:r w:rsidR="00C5575B">
              <w:rPr>
                <w:rFonts w:eastAsiaTheme="minorEastAsia"/>
                <w:noProof/>
                <w:color w:val="auto"/>
                <w:kern w:val="0"/>
                <w:sz w:val="22"/>
                <w:szCs w:val="22"/>
              </w:rPr>
              <w:tab/>
            </w:r>
            <w:r w:rsidR="00C5575B" w:rsidRPr="00904AFC">
              <w:rPr>
                <w:rStyle w:val="Hyperlink"/>
                <w:noProof/>
              </w:rPr>
              <w:t>Einführung</w:t>
            </w:r>
            <w:r w:rsidR="00C5575B">
              <w:rPr>
                <w:noProof/>
                <w:webHidden/>
              </w:rPr>
              <w:tab/>
            </w:r>
            <w:r w:rsidR="00C5575B">
              <w:rPr>
                <w:noProof/>
                <w:webHidden/>
              </w:rPr>
              <w:fldChar w:fldCharType="begin"/>
            </w:r>
            <w:r w:rsidR="00C5575B">
              <w:rPr>
                <w:noProof/>
                <w:webHidden/>
              </w:rPr>
              <w:instrText xml:space="preserve"> PAGEREF _Toc32386850 \h </w:instrText>
            </w:r>
            <w:r w:rsidR="00C5575B">
              <w:rPr>
                <w:noProof/>
                <w:webHidden/>
              </w:rPr>
            </w:r>
            <w:r w:rsidR="00C5575B">
              <w:rPr>
                <w:noProof/>
                <w:webHidden/>
              </w:rPr>
              <w:fldChar w:fldCharType="separate"/>
            </w:r>
            <w:r w:rsidR="00C5575B">
              <w:rPr>
                <w:noProof/>
                <w:webHidden/>
              </w:rPr>
              <w:t>3</w:t>
            </w:r>
            <w:r w:rsidR="00C5575B">
              <w:rPr>
                <w:noProof/>
                <w:webHidden/>
              </w:rPr>
              <w:fldChar w:fldCharType="end"/>
            </w:r>
          </w:hyperlink>
        </w:p>
        <w:p w14:paraId="1223D7FB" w14:textId="2CB91809" w:rsidR="00C5575B" w:rsidRDefault="0069797A">
          <w:pPr>
            <w:pStyle w:val="Verzeichnis1"/>
            <w:tabs>
              <w:tab w:val="left" w:pos="400"/>
              <w:tab w:val="right" w:leader="dot" w:pos="9063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</w:rPr>
          </w:pPr>
          <w:hyperlink w:anchor="_Toc32386851" w:history="1">
            <w:r w:rsidR="00C5575B" w:rsidRPr="00904AFC">
              <w:rPr>
                <w:rStyle w:val="Hyperlink"/>
                <w:noProof/>
              </w:rPr>
              <w:t>2.</w:t>
            </w:r>
            <w:r w:rsidR="00C5575B">
              <w:rPr>
                <w:rFonts w:eastAsiaTheme="minorEastAsia"/>
                <w:noProof/>
                <w:color w:val="auto"/>
                <w:kern w:val="0"/>
                <w:sz w:val="22"/>
                <w:szCs w:val="22"/>
              </w:rPr>
              <w:tab/>
            </w:r>
            <w:r w:rsidR="00C5575B" w:rsidRPr="00904AFC">
              <w:rPr>
                <w:rStyle w:val="Hyperlink"/>
                <w:noProof/>
              </w:rPr>
              <w:t>Ein einfacher Eingabedialog</w:t>
            </w:r>
            <w:r w:rsidR="00C5575B">
              <w:rPr>
                <w:noProof/>
                <w:webHidden/>
              </w:rPr>
              <w:tab/>
            </w:r>
            <w:r w:rsidR="00C5575B">
              <w:rPr>
                <w:noProof/>
                <w:webHidden/>
              </w:rPr>
              <w:fldChar w:fldCharType="begin"/>
            </w:r>
            <w:r w:rsidR="00C5575B">
              <w:rPr>
                <w:noProof/>
                <w:webHidden/>
              </w:rPr>
              <w:instrText xml:space="preserve"> PAGEREF _Toc32386851 \h </w:instrText>
            </w:r>
            <w:r w:rsidR="00C5575B">
              <w:rPr>
                <w:noProof/>
                <w:webHidden/>
              </w:rPr>
            </w:r>
            <w:r w:rsidR="00C5575B">
              <w:rPr>
                <w:noProof/>
                <w:webHidden/>
              </w:rPr>
              <w:fldChar w:fldCharType="separate"/>
            </w:r>
            <w:r w:rsidR="00C5575B">
              <w:rPr>
                <w:noProof/>
                <w:webHidden/>
              </w:rPr>
              <w:t>4</w:t>
            </w:r>
            <w:r w:rsidR="00C5575B">
              <w:rPr>
                <w:noProof/>
                <w:webHidden/>
              </w:rPr>
              <w:fldChar w:fldCharType="end"/>
            </w:r>
          </w:hyperlink>
        </w:p>
        <w:p w14:paraId="042184C4" w14:textId="47E95F2D" w:rsidR="00C5575B" w:rsidRDefault="0069797A">
          <w:pPr>
            <w:pStyle w:val="Verzeichnis1"/>
            <w:tabs>
              <w:tab w:val="left" w:pos="400"/>
              <w:tab w:val="right" w:leader="dot" w:pos="9063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</w:rPr>
          </w:pPr>
          <w:hyperlink w:anchor="_Toc32386852" w:history="1">
            <w:r w:rsidR="00C5575B" w:rsidRPr="00904AFC">
              <w:rPr>
                <w:rStyle w:val="Hyperlink"/>
                <w:noProof/>
              </w:rPr>
              <w:t>3.</w:t>
            </w:r>
            <w:r w:rsidR="00C5575B">
              <w:rPr>
                <w:rFonts w:eastAsiaTheme="minorEastAsia"/>
                <w:noProof/>
                <w:color w:val="auto"/>
                <w:kern w:val="0"/>
                <w:sz w:val="22"/>
                <w:szCs w:val="22"/>
              </w:rPr>
              <w:tab/>
            </w:r>
            <w:r w:rsidR="00C5575B" w:rsidRPr="00904AFC">
              <w:rPr>
                <w:rStyle w:val="Hyperlink"/>
                <w:noProof/>
              </w:rPr>
              <w:t>Auswahlliste aus Mehrfach-Datenknoten</w:t>
            </w:r>
            <w:r w:rsidR="00C5575B">
              <w:rPr>
                <w:noProof/>
                <w:webHidden/>
              </w:rPr>
              <w:tab/>
            </w:r>
            <w:r w:rsidR="00C5575B">
              <w:rPr>
                <w:noProof/>
                <w:webHidden/>
              </w:rPr>
              <w:fldChar w:fldCharType="begin"/>
            </w:r>
            <w:r w:rsidR="00C5575B">
              <w:rPr>
                <w:noProof/>
                <w:webHidden/>
              </w:rPr>
              <w:instrText xml:space="preserve"> PAGEREF _Toc32386852 \h </w:instrText>
            </w:r>
            <w:r w:rsidR="00C5575B">
              <w:rPr>
                <w:noProof/>
                <w:webHidden/>
              </w:rPr>
            </w:r>
            <w:r w:rsidR="00C5575B">
              <w:rPr>
                <w:noProof/>
                <w:webHidden/>
              </w:rPr>
              <w:fldChar w:fldCharType="separate"/>
            </w:r>
            <w:r w:rsidR="00C5575B">
              <w:rPr>
                <w:noProof/>
                <w:webHidden/>
              </w:rPr>
              <w:t>7</w:t>
            </w:r>
            <w:r w:rsidR="00C5575B">
              <w:rPr>
                <w:noProof/>
                <w:webHidden/>
              </w:rPr>
              <w:fldChar w:fldCharType="end"/>
            </w:r>
          </w:hyperlink>
        </w:p>
        <w:p w14:paraId="14EEF8BF" w14:textId="60954AE2" w:rsidR="00C5575B" w:rsidRDefault="0069797A">
          <w:pPr>
            <w:pStyle w:val="Verzeichnis1"/>
            <w:tabs>
              <w:tab w:val="left" w:pos="400"/>
              <w:tab w:val="right" w:leader="dot" w:pos="9063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</w:rPr>
          </w:pPr>
          <w:hyperlink w:anchor="_Toc32386853" w:history="1">
            <w:r w:rsidR="00C5575B" w:rsidRPr="00904AFC">
              <w:rPr>
                <w:rStyle w:val="Hyperlink"/>
                <w:noProof/>
              </w:rPr>
              <w:t>4.</w:t>
            </w:r>
            <w:r w:rsidR="00C5575B">
              <w:rPr>
                <w:rFonts w:eastAsiaTheme="minorEastAsia"/>
                <w:noProof/>
                <w:color w:val="auto"/>
                <w:kern w:val="0"/>
                <w:sz w:val="22"/>
                <w:szCs w:val="22"/>
              </w:rPr>
              <w:tab/>
            </w:r>
            <w:r w:rsidR="00C5575B" w:rsidRPr="00904AFC">
              <w:rPr>
                <w:rStyle w:val="Hyperlink"/>
                <w:noProof/>
              </w:rPr>
              <w:t>Mehrfach-Datenknoten im Editor mit Werten füllen</w:t>
            </w:r>
            <w:r w:rsidR="00C5575B">
              <w:rPr>
                <w:noProof/>
                <w:webHidden/>
              </w:rPr>
              <w:tab/>
            </w:r>
            <w:r w:rsidR="00C5575B">
              <w:rPr>
                <w:noProof/>
                <w:webHidden/>
              </w:rPr>
              <w:fldChar w:fldCharType="begin"/>
            </w:r>
            <w:r w:rsidR="00C5575B">
              <w:rPr>
                <w:noProof/>
                <w:webHidden/>
              </w:rPr>
              <w:instrText xml:space="preserve"> PAGEREF _Toc32386853 \h </w:instrText>
            </w:r>
            <w:r w:rsidR="00C5575B">
              <w:rPr>
                <w:noProof/>
                <w:webHidden/>
              </w:rPr>
            </w:r>
            <w:r w:rsidR="00C5575B">
              <w:rPr>
                <w:noProof/>
                <w:webHidden/>
              </w:rPr>
              <w:fldChar w:fldCharType="separate"/>
            </w:r>
            <w:r w:rsidR="00C5575B">
              <w:rPr>
                <w:noProof/>
                <w:webHidden/>
              </w:rPr>
              <w:t>10</w:t>
            </w:r>
            <w:r w:rsidR="00C5575B">
              <w:rPr>
                <w:noProof/>
                <w:webHidden/>
              </w:rPr>
              <w:fldChar w:fldCharType="end"/>
            </w:r>
          </w:hyperlink>
        </w:p>
        <w:p w14:paraId="35CACA7F" w14:textId="1FE73B9A" w:rsidR="00127F9D" w:rsidRDefault="00127F9D">
          <w:r>
            <w:rPr>
              <w:b/>
              <w:bCs/>
            </w:rPr>
            <w:fldChar w:fldCharType="end"/>
          </w:r>
        </w:p>
      </w:sdtContent>
    </w:sdt>
    <w:p w14:paraId="1BF4E4E9" w14:textId="1CFE7173" w:rsidR="00D00807" w:rsidRDefault="00D00807"/>
    <w:p w14:paraId="68530218" w14:textId="53845132" w:rsidR="00D00807" w:rsidRDefault="00D00807">
      <w:r>
        <w:br w:type="page"/>
      </w:r>
    </w:p>
    <w:p w14:paraId="4D185648" w14:textId="77777777" w:rsidR="004B7DCA" w:rsidRDefault="004B7DCA" w:rsidP="009568BE">
      <w:pPr>
        <w:pStyle w:val="berschrift1"/>
      </w:pPr>
      <w:bookmarkStart w:id="0" w:name="_Toc32386850"/>
      <w:r>
        <w:lastRenderedPageBreak/>
        <w:t>Einführung</w:t>
      </w:r>
      <w:bookmarkEnd w:id="0"/>
    </w:p>
    <w:p w14:paraId="53CF2713" w14:textId="599A71D5" w:rsidR="00F62A71" w:rsidRDefault="00617FAF" w:rsidP="000A7BA7">
      <w:pPr>
        <w:pStyle w:val="Text"/>
      </w:pPr>
      <w:r>
        <w:t>Form.IO bietet in Zusammenarbeit mit TONIC die Möglichkeit, individuelle Benutzerdialog zur Eingabe</w:t>
      </w:r>
      <w:r w:rsidR="00AB737C">
        <w:t xml:space="preserve"> von Daten im TONIC-Editor zu erzeugen.</w:t>
      </w:r>
    </w:p>
    <w:p w14:paraId="150DD2D2" w14:textId="3EB53F4A" w:rsidR="007B78F6" w:rsidRDefault="007B78F6" w:rsidP="000A7BA7">
      <w:pPr>
        <w:pStyle w:val="Text"/>
      </w:pPr>
      <w:r>
        <w:t xml:space="preserve">Dabei stehen verschiedene </w:t>
      </w:r>
      <w:r w:rsidR="00924F0C">
        <w:t>Eingabeelemente, wie z. B. Text- und Zahleneingabefelder</w:t>
      </w:r>
      <w:r w:rsidR="00BC3190">
        <w:t>, oder auch Kalenderdialoge zur Verfügung.</w:t>
      </w:r>
    </w:p>
    <w:p w14:paraId="0E77246F" w14:textId="77777777" w:rsidR="00BC3190" w:rsidRDefault="00EC42A3" w:rsidP="000A7BA7">
      <w:pPr>
        <w:pStyle w:val="Text"/>
      </w:pPr>
      <w:r w:rsidRPr="00EC42A3">
        <w:rPr>
          <w:i/>
          <w:iCs/>
          <w:noProof/>
          <w:color w:val="FF0000"/>
        </w:rPr>
        <w:drawing>
          <wp:inline distT="0" distB="0" distL="0" distR="0" wp14:anchorId="228D6416" wp14:editId="6B31F7DB">
            <wp:extent cx="5761355" cy="3656965"/>
            <wp:effectExtent l="0" t="0" r="0" b="635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890D" w14:textId="64C2AC55" w:rsidR="00D32C86" w:rsidRDefault="001725F3" w:rsidP="000A7BA7">
      <w:pPr>
        <w:pStyle w:val="Text"/>
      </w:pPr>
      <w:r>
        <w:t xml:space="preserve">Um den Formulareditor zu starten, rufen Sie folgende Webseite auf Ihrem </w:t>
      </w:r>
      <w:r w:rsidR="00497560">
        <w:t>M/TEXT-Server auf:</w:t>
      </w:r>
    </w:p>
    <w:p w14:paraId="2884B962" w14:textId="13E231DE" w:rsidR="00D32C86" w:rsidRDefault="0069797A" w:rsidP="000A7BA7">
      <w:pPr>
        <w:pStyle w:val="Text"/>
      </w:pPr>
      <w:hyperlink r:id="rId14" w:history="1">
        <w:r w:rsidR="00BC24AF">
          <w:rPr>
            <w:rStyle w:val="Hyperlink"/>
          </w:rPr>
          <w:t>{Servername</w:t>
        </w:r>
        <w:proofErr w:type="gramStart"/>
        <w:r w:rsidR="00BC24AF">
          <w:rPr>
            <w:rStyle w:val="Hyperlink"/>
          </w:rPr>
          <w:t>}</w:t>
        </w:r>
        <w:r w:rsidR="00981798" w:rsidRPr="0006041B">
          <w:rPr>
            <w:rStyle w:val="Hyperlink"/>
          </w:rPr>
          <w:t>:8080/</w:t>
        </w:r>
        <w:proofErr w:type="spellStart"/>
        <w:r w:rsidR="00981798" w:rsidRPr="0006041B">
          <w:rPr>
            <w:rStyle w:val="Hyperlink"/>
          </w:rPr>
          <w:t>mtext</w:t>
        </w:r>
        <w:proofErr w:type="spellEnd"/>
        <w:r w:rsidR="00981798" w:rsidRPr="0006041B">
          <w:rPr>
            <w:rStyle w:val="Hyperlink"/>
          </w:rPr>
          <w:t>/formIOBuilder.html</w:t>
        </w:r>
        <w:proofErr w:type="gramEnd"/>
      </w:hyperlink>
    </w:p>
    <w:p w14:paraId="2A077D2D" w14:textId="77777777" w:rsidR="00DF7B82" w:rsidRDefault="00DF7B82" w:rsidP="000A7BA7">
      <w:pPr>
        <w:pStyle w:val="Text"/>
      </w:pPr>
      <w:r>
        <w:rPr>
          <w:noProof/>
        </w:rPr>
        <w:drawing>
          <wp:inline distT="0" distB="0" distL="0" distR="0" wp14:anchorId="5501D448" wp14:editId="146D6B61">
            <wp:extent cx="5761355" cy="20364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D973" w14:textId="23F5EA09" w:rsidR="00981798" w:rsidRDefault="00981798" w:rsidP="000A7BA7">
      <w:pPr>
        <w:pStyle w:val="Text"/>
      </w:pPr>
    </w:p>
    <w:p w14:paraId="49988A37" w14:textId="69F6073D" w:rsidR="00135BC0" w:rsidRDefault="00135BC0">
      <w:pPr>
        <w:rPr>
          <w:rFonts w:ascii="Open Sans" w:hAnsi="Open Sans" w:cs="Open Sans"/>
          <w:color w:val="auto"/>
        </w:rPr>
      </w:pPr>
    </w:p>
    <w:p w14:paraId="73193A1A" w14:textId="2189AC73" w:rsidR="0034675D" w:rsidRDefault="006D6260" w:rsidP="006D6260">
      <w:pPr>
        <w:pStyle w:val="berschrift1"/>
      </w:pPr>
      <w:bookmarkStart w:id="1" w:name="_Toc32386851"/>
      <w:r>
        <w:lastRenderedPageBreak/>
        <w:t>Ein einfacher Eingabedialog</w:t>
      </w:r>
      <w:bookmarkEnd w:id="1"/>
    </w:p>
    <w:p w14:paraId="334F9670" w14:textId="028D8353" w:rsidR="0034675D" w:rsidRDefault="00AB75E6" w:rsidP="000A7BA7">
      <w:pPr>
        <w:pStyle w:val="Text"/>
      </w:pPr>
      <w:r>
        <w:t>An einem einfachen Beispiel soll die Erstellung eines</w:t>
      </w:r>
      <w:r w:rsidR="00AD38A9">
        <w:t xml:space="preserve"> Dialoges zur Eingabe eines Textes und einer Nummer gezeigt werden. </w:t>
      </w:r>
    </w:p>
    <w:p w14:paraId="09F3BE87" w14:textId="0E87FFEE" w:rsidR="00AD38A9" w:rsidRDefault="00FB5C0B" w:rsidP="00C83BC3">
      <w:pPr>
        <w:pStyle w:val="Textzusammenhalten"/>
      </w:pPr>
      <w:r>
        <w:t xml:space="preserve">Das benutzte Datenmodell enthält </w:t>
      </w:r>
      <w:r w:rsidR="00D57F9B">
        <w:t>die Knoten Name (Typ Text) und Durchwahl (Typ Numerisch)</w:t>
      </w:r>
      <w:r w:rsidR="00AA124F">
        <w:t>.</w:t>
      </w:r>
    </w:p>
    <w:p w14:paraId="1271FE05" w14:textId="0F731063" w:rsidR="00AA124F" w:rsidRDefault="002A49F6" w:rsidP="000A7BA7">
      <w:pPr>
        <w:pStyle w:val="Text"/>
      </w:pPr>
      <w:r>
        <w:rPr>
          <w:noProof/>
        </w:rPr>
        <w:drawing>
          <wp:inline distT="0" distB="0" distL="0" distR="0" wp14:anchorId="4C7B03DD" wp14:editId="0A663E5C">
            <wp:extent cx="819150" cy="454093"/>
            <wp:effectExtent l="0" t="0" r="0" b="31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382" cy="46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6BF3" w14:textId="6F361611" w:rsidR="002A49F6" w:rsidRDefault="001A4FF5" w:rsidP="000A7BA7">
      <w:pPr>
        <w:pStyle w:val="Text"/>
      </w:pPr>
      <w:r>
        <w:t>Diese Werte sollen über einen Form.io</w:t>
      </w:r>
      <w:r w:rsidR="00F5127C">
        <w:t>-</w:t>
      </w:r>
      <w:r>
        <w:t>Dialog gefüllt werden.</w:t>
      </w:r>
    </w:p>
    <w:p w14:paraId="6A31031B" w14:textId="0E385C13" w:rsidR="001A4FF5" w:rsidRDefault="00970762" w:rsidP="000A7BA7">
      <w:pPr>
        <w:pStyle w:val="Text"/>
      </w:pPr>
      <w:r>
        <w:t xml:space="preserve">Öffnen Sie </w:t>
      </w:r>
      <w:r w:rsidR="00466658">
        <w:t xml:space="preserve">den </w:t>
      </w:r>
      <w:bookmarkStart w:id="2" w:name="_GoBack"/>
      <w:r w:rsidR="00D679D1">
        <w:t>Formulare</w:t>
      </w:r>
      <w:r w:rsidR="00466658">
        <w:t xml:space="preserve">ditor </w:t>
      </w:r>
      <w:bookmarkEnd w:id="2"/>
      <w:r w:rsidR="00466658">
        <w:t>mit einem Aufruf von {</w:t>
      </w:r>
      <w:r w:rsidR="00DB489D">
        <w:t>Servername</w:t>
      </w:r>
      <w:proofErr w:type="gramStart"/>
      <w:r w:rsidR="00DB489D">
        <w:t>}</w:t>
      </w:r>
      <w:r w:rsidR="00466658" w:rsidRPr="00466658">
        <w:t>:8080/</w:t>
      </w:r>
      <w:proofErr w:type="spellStart"/>
      <w:r w:rsidR="00466658" w:rsidRPr="00466658">
        <w:t>mtext</w:t>
      </w:r>
      <w:proofErr w:type="spellEnd"/>
      <w:r w:rsidR="00466658" w:rsidRPr="00466658">
        <w:t>/formIOBuilder.html</w:t>
      </w:r>
      <w:proofErr w:type="gramEnd"/>
    </w:p>
    <w:p w14:paraId="005249BF" w14:textId="35ADE898" w:rsidR="00A17AD9" w:rsidRDefault="00DD31DE" w:rsidP="00C83BC3">
      <w:pPr>
        <w:pStyle w:val="Textzusammenhalten"/>
      </w:pPr>
      <w:r>
        <w:t xml:space="preserve">Ziehen Sie ein Textfeld </w:t>
      </w:r>
      <w:r w:rsidR="00601ACD">
        <w:t>in den Zielbereich:</w:t>
      </w:r>
    </w:p>
    <w:p w14:paraId="6239C5FF" w14:textId="52B7A1B8" w:rsidR="00DD31DE" w:rsidRDefault="00A17AD9" w:rsidP="000A7BA7">
      <w:pPr>
        <w:pStyle w:val="Text"/>
      </w:pPr>
      <w:r>
        <w:rPr>
          <w:noProof/>
        </w:rPr>
        <w:drawing>
          <wp:inline distT="0" distB="0" distL="0" distR="0" wp14:anchorId="69C3F478" wp14:editId="7C24A4B3">
            <wp:extent cx="5761355" cy="105346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C575" w14:textId="1063D48C" w:rsidR="00DD31DE" w:rsidRDefault="00F47BF6" w:rsidP="0081472A">
      <w:pPr>
        <w:pStyle w:val="Textzusammenhalten"/>
      </w:pPr>
      <w:r>
        <w:t xml:space="preserve">In dem Reiter </w:t>
      </w:r>
      <w:r w:rsidRPr="008712F8">
        <w:rPr>
          <w:b/>
          <w:bCs/>
        </w:rPr>
        <w:t>Display</w:t>
      </w:r>
      <w:r>
        <w:t xml:space="preserve"> </w:t>
      </w:r>
      <w:r w:rsidR="0081472A">
        <w:t xml:space="preserve">füllen Sie die Eingabefelder </w:t>
      </w:r>
      <w:r w:rsidR="0081472A" w:rsidRPr="008712F8">
        <w:rPr>
          <w:b/>
          <w:bCs/>
        </w:rPr>
        <w:t>Label</w:t>
      </w:r>
      <w:r w:rsidR="0081472A">
        <w:t xml:space="preserve"> und </w:t>
      </w:r>
      <w:proofErr w:type="spellStart"/>
      <w:r w:rsidR="0081472A" w:rsidRPr="008712F8">
        <w:rPr>
          <w:b/>
          <w:bCs/>
        </w:rPr>
        <w:t>Placeholder</w:t>
      </w:r>
      <w:proofErr w:type="spellEnd"/>
      <w:r w:rsidR="0081472A">
        <w:t>:</w:t>
      </w:r>
    </w:p>
    <w:p w14:paraId="457F5C1E" w14:textId="4A92B705" w:rsidR="00DB489D" w:rsidRDefault="00A17AD9" w:rsidP="000A7BA7">
      <w:pPr>
        <w:pStyle w:val="Text"/>
      </w:pPr>
      <w:r>
        <w:rPr>
          <w:noProof/>
        </w:rPr>
        <w:drawing>
          <wp:inline distT="0" distB="0" distL="0" distR="0" wp14:anchorId="2A48E7EC" wp14:editId="101542DA">
            <wp:extent cx="5761355" cy="2645410"/>
            <wp:effectExtent l="0" t="0" r="0" b="254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1D1E" w14:textId="2A66E056" w:rsidR="00C91D10" w:rsidRDefault="008712F8" w:rsidP="006F0FFA">
      <w:pPr>
        <w:pStyle w:val="Textzusammenhalten"/>
      </w:pPr>
      <w:r>
        <w:t xml:space="preserve">In dem Reiter </w:t>
      </w:r>
      <w:r w:rsidRPr="006F0FFA">
        <w:rPr>
          <w:b/>
          <w:bCs/>
        </w:rPr>
        <w:t>API</w:t>
      </w:r>
      <w:r>
        <w:t xml:space="preserve"> tragen Sie den Namen des </w:t>
      </w:r>
      <w:r w:rsidR="006F0FFA">
        <w:t>Datenmodell-Knotens ein:</w:t>
      </w:r>
    </w:p>
    <w:p w14:paraId="668615BB" w14:textId="7A779CC1" w:rsidR="00C91D10" w:rsidRDefault="00C91D10" w:rsidP="000A7BA7">
      <w:pPr>
        <w:pStyle w:val="Text"/>
      </w:pPr>
      <w:r>
        <w:rPr>
          <w:noProof/>
        </w:rPr>
        <w:drawing>
          <wp:inline distT="0" distB="0" distL="0" distR="0" wp14:anchorId="02443AC8" wp14:editId="58DA5243">
            <wp:extent cx="3139651" cy="1035050"/>
            <wp:effectExtent l="0" t="0" r="381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541" cy="10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83EF" w14:textId="3FCC321E" w:rsidR="00C7761D" w:rsidRDefault="00C7761D" w:rsidP="000A7BA7">
      <w:pPr>
        <w:pStyle w:val="Text"/>
      </w:pPr>
      <w:r>
        <w:t xml:space="preserve">Klicken Sie anschließend auf </w:t>
      </w:r>
      <w:r w:rsidRPr="00721BEB">
        <w:rPr>
          <w:b/>
          <w:bCs/>
        </w:rPr>
        <w:t>Save</w:t>
      </w:r>
      <w:r>
        <w:t>.</w:t>
      </w:r>
    </w:p>
    <w:p w14:paraId="433B7F50" w14:textId="77777777" w:rsidR="00957121" w:rsidRDefault="00235E9A" w:rsidP="00FE151D">
      <w:pPr>
        <w:pStyle w:val="Textzusammenhalten"/>
      </w:pPr>
      <w:r>
        <w:lastRenderedPageBreak/>
        <w:t>Verfahren Sie</w:t>
      </w:r>
      <w:r w:rsidR="004135C6">
        <w:t xml:space="preserve"> genauso für das zweite Eingabefeld. Dieses </w:t>
      </w:r>
      <w:r w:rsidR="005B7BC2">
        <w:t>Mal</w:t>
      </w:r>
      <w:r w:rsidR="004135C6">
        <w:t xml:space="preserve"> ziehen Sie ein Feld vom Typ </w:t>
      </w:r>
      <w:proofErr w:type="spellStart"/>
      <w:r w:rsidR="004C48FC" w:rsidRPr="00761C45">
        <w:rPr>
          <w:b/>
          <w:bCs/>
        </w:rPr>
        <w:t>Number</w:t>
      </w:r>
      <w:proofErr w:type="spellEnd"/>
      <w:r w:rsidR="004C48FC">
        <w:t xml:space="preserve"> </w:t>
      </w:r>
      <w:r w:rsidR="00FE151D">
        <w:t xml:space="preserve">zwischen das Eingabefeld vom Sachbearbeiter und der </w:t>
      </w:r>
      <w:proofErr w:type="spellStart"/>
      <w:r w:rsidR="00FE151D" w:rsidRPr="00761C45">
        <w:rPr>
          <w:b/>
          <w:bCs/>
        </w:rPr>
        <w:t>Submit</w:t>
      </w:r>
      <w:proofErr w:type="spellEnd"/>
      <w:r w:rsidR="00FE151D">
        <w:t>-Schaltfläche.</w:t>
      </w:r>
      <w:r w:rsidR="00B96C51">
        <w:t xml:space="preserve"> </w:t>
      </w:r>
    </w:p>
    <w:p w14:paraId="1A8703B0" w14:textId="00BCE885" w:rsidR="00957121" w:rsidRDefault="00957121" w:rsidP="00FE151D">
      <w:pPr>
        <w:pStyle w:val="Textzusammenhalten"/>
      </w:pPr>
      <w:r w:rsidRPr="00957121">
        <w:rPr>
          <w:noProof/>
        </w:rPr>
        <w:drawing>
          <wp:inline distT="0" distB="0" distL="0" distR="0" wp14:anchorId="6A30F03C" wp14:editId="49517D6F">
            <wp:extent cx="5761355" cy="1083945"/>
            <wp:effectExtent l="0" t="0" r="0" b="1905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738D" w14:textId="5C8FFA6D" w:rsidR="00C22ECA" w:rsidRDefault="00B96C51" w:rsidP="00FE151D">
      <w:pPr>
        <w:pStyle w:val="Textzusammenhalten"/>
      </w:pPr>
      <w:r>
        <w:t xml:space="preserve">Füllen Sie erneut die </w:t>
      </w:r>
      <w:r w:rsidR="00C22ECA">
        <w:t xml:space="preserve">Felder </w:t>
      </w:r>
      <w:r w:rsidR="00C22ECA" w:rsidRPr="00B96C51">
        <w:rPr>
          <w:b/>
          <w:bCs/>
        </w:rPr>
        <w:t>Label</w:t>
      </w:r>
      <w:r w:rsidR="00C22ECA">
        <w:t xml:space="preserve"> und </w:t>
      </w:r>
      <w:proofErr w:type="spellStart"/>
      <w:r w:rsidR="00C22ECA" w:rsidRPr="00B96C51">
        <w:rPr>
          <w:b/>
          <w:bCs/>
        </w:rPr>
        <w:t>Placeholder</w:t>
      </w:r>
      <w:proofErr w:type="spellEnd"/>
      <w:r w:rsidR="00C22ECA">
        <w:t>.</w:t>
      </w:r>
    </w:p>
    <w:p w14:paraId="5D8AEA15" w14:textId="3B70BA69" w:rsidR="00CD561C" w:rsidRDefault="00CD561C" w:rsidP="003347BF">
      <w:pPr>
        <w:pStyle w:val="Text"/>
      </w:pPr>
      <w:r>
        <w:rPr>
          <w:noProof/>
        </w:rPr>
        <w:drawing>
          <wp:inline distT="0" distB="0" distL="0" distR="0" wp14:anchorId="6EAC237C" wp14:editId="5CDA47FA">
            <wp:extent cx="3225800" cy="2419350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083" w14:textId="2D611715" w:rsidR="00C22ECA" w:rsidRDefault="00D24D7C" w:rsidP="00FE151D">
      <w:pPr>
        <w:pStyle w:val="Textzusammenhalten"/>
      </w:pPr>
      <w:r>
        <w:t>Tragen Sie im Reiter API den Daten</w:t>
      </w:r>
      <w:r w:rsidR="003E6EC5">
        <w:t xml:space="preserve">modellknoten </w:t>
      </w:r>
      <w:r w:rsidR="003E6EC5" w:rsidRPr="003E6EC5">
        <w:rPr>
          <w:b/>
          <w:bCs/>
        </w:rPr>
        <w:t>Durchwahl</w:t>
      </w:r>
      <w:r w:rsidR="003E6EC5">
        <w:t xml:space="preserve"> ein. Sie werden feststellen, dass dieser bereits mit „</w:t>
      </w:r>
      <w:proofErr w:type="spellStart"/>
      <w:r w:rsidR="003E6EC5">
        <w:t>durchwahl</w:t>
      </w:r>
      <w:proofErr w:type="spellEnd"/>
      <w:r w:rsidR="003E6EC5">
        <w:t>“ gefüllt ist.</w:t>
      </w:r>
      <w:r w:rsidR="006C22E3">
        <w:t xml:space="preserve"> Dieser Wert wird aus dem Label abgeleitet. Da </w:t>
      </w:r>
      <w:r w:rsidR="00E25C76">
        <w:t>unser Knoten jedoch mit einem Großbuchstaben beginnt, müssen wir dies anpassen.</w:t>
      </w:r>
    </w:p>
    <w:p w14:paraId="30DFAA24" w14:textId="616F5B5A" w:rsidR="00C80309" w:rsidRDefault="00C80309" w:rsidP="005C576C">
      <w:pPr>
        <w:pStyle w:val="Text"/>
      </w:pPr>
      <w:r>
        <w:rPr>
          <w:noProof/>
        </w:rPr>
        <w:drawing>
          <wp:inline distT="0" distB="0" distL="0" distR="0" wp14:anchorId="00EE57EE" wp14:editId="27A12008">
            <wp:extent cx="3232150" cy="1091174"/>
            <wp:effectExtent l="0" t="0" r="635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A3B7" w14:textId="14A47300" w:rsidR="009021C5" w:rsidRDefault="000F47F2" w:rsidP="005C576C">
      <w:pPr>
        <w:pStyle w:val="Text"/>
      </w:pPr>
      <w:r>
        <w:t xml:space="preserve">Klicken Sie erneut auf </w:t>
      </w:r>
      <w:r w:rsidRPr="00721BEB">
        <w:rPr>
          <w:b/>
          <w:bCs/>
        </w:rPr>
        <w:t>Save</w:t>
      </w:r>
      <w:r>
        <w:t>.</w:t>
      </w:r>
    </w:p>
    <w:p w14:paraId="03DC9049" w14:textId="6F6A42BA" w:rsidR="003B623B" w:rsidRDefault="00CF2C0D" w:rsidP="00CF2C0D">
      <w:pPr>
        <w:pStyle w:val="Textzusammenhalten"/>
      </w:pPr>
      <w:r>
        <w:t>Die so erzeugte JSON-Konfiguration kopieren Sie nun in die Zwischenablage.</w:t>
      </w:r>
    </w:p>
    <w:p w14:paraId="42FD90AF" w14:textId="77777777" w:rsidR="003B623B" w:rsidRDefault="003B623B" w:rsidP="005C576C">
      <w:pPr>
        <w:pStyle w:val="Text"/>
      </w:pPr>
      <w:r>
        <w:rPr>
          <w:noProof/>
        </w:rPr>
        <w:drawing>
          <wp:inline distT="0" distB="0" distL="0" distR="0" wp14:anchorId="7CB33EE9" wp14:editId="637901C9">
            <wp:extent cx="3189224" cy="81915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590" cy="8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7090" w14:textId="4092CEF0" w:rsidR="000F47F2" w:rsidRDefault="00A04E74" w:rsidP="005C576C">
      <w:pPr>
        <w:pStyle w:val="Text"/>
      </w:pPr>
      <w:r>
        <w:t xml:space="preserve">Erstellen Sie in der Workbench eine neue Datei mit dem Namen </w:t>
      </w:r>
      <w:proofErr w:type="spellStart"/>
      <w:r>
        <w:t>SB.form.io.json</w:t>
      </w:r>
      <w:proofErr w:type="spellEnd"/>
      <w:r>
        <w:t xml:space="preserve"> und kopieren den Inhalt</w:t>
      </w:r>
      <w:r w:rsidR="00096E92">
        <w:t xml:space="preserve"> dort hinein.</w:t>
      </w:r>
    </w:p>
    <w:p w14:paraId="17AB8E47" w14:textId="211AAA2F" w:rsidR="00C7761D" w:rsidRDefault="004B4D8E" w:rsidP="00D204BE">
      <w:pPr>
        <w:pStyle w:val="Textzusammenhalten"/>
      </w:pPr>
      <w:r>
        <w:lastRenderedPageBreak/>
        <w:t xml:space="preserve">Um </w:t>
      </w:r>
      <w:r w:rsidR="00430DDA">
        <w:t xml:space="preserve">den Dialog nun aus Ihrer Vorlage aufrufen zu können, fügen Sie </w:t>
      </w:r>
      <w:r w:rsidR="00DE415E">
        <w:t>Ihrem Dokument eine Benutzerinteraktion hinzu.</w:t>
      </w:r>
    </w:p>
    <w:p w14:paraId="14767F34" w14:textId="49E17524" w:rsidR="0076399E" w:rsidRDefault="0076399E" w:rsidP="000A7BA7">
      <w:pPr>
        <w:pStyle w:val="Text"/>
      </w:pPr>
      <w:r>
        <w:rPr>
          <w:rFonts w:ascii="Consolas" w:hAnsi="Consolas" w:cs="Consolas"/>
          <w:noProof/>
          <w:color w:val="000000"/>
          <w:kern w:val="0"/>
        </w:rPr>
        <w:drawing>
          <wp:inline distT="0" distB="0" distL="0" distR="0" wp14:anchorId="4F027242" wp14:editId="0EF86227">
            <wp:extent cx="5761355" cy="2014855"/>
            <wp:effectExtent l="0" t="0" r="0" b="4445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B4A3" w14:textId="2DDF45B7" w:rsidR="002F0844" w:rsidRDefault="004F1C5E" w:rsidP="004F1C5E">
      <w:pPr>
        <w:pStyle w:val="Textzusammenhalten"/>
      </w:pPr>
      <w:r>
        <w:t>Schalten Sie den Benutzerinteraktions-Designer ein.</w:t>
      </w:r>
    </w:p>
    <w:p w14:paraId="138E7626" w14:textId="698255D2" w:rsidR="007C67EA" w:rsidRDefault="007C67EA" w:rsidP="000A7BA7">
      <w:pPr>
        <w:pStyle w:val="Text"/>
      </w:pPr>
      <w:r w:rsidRPr="007C67EA">
        <w:rPr>
          <w:noProof/>
        </w:rPr>
        <w:drawing>
          <wp:inline distT="0" distB="0" distL="0" distR="0" wp14:anchorId="535E1C26" wp14:editId="5C6AB0C0">
            <wp:extent cx="2339543" cy="487722"/>
            <wp:effectExtent l="0" t="0" r="3810" b="7620"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390C" w14:textId="7ACC0FEA" w:rsidR="004F1C5E" w:rsidRDefault="00DF44EC" w:rsidP="00DF44EC">
      <w:pPr>
        <w:pStyle w:val="Textzusammenhalten"/>
      </w:pPr>
      <w:r>
        <w:t>Fügen Sie nun im Guide eine Aktionsverknüpfung hinzu.</w:t>
      </w:r>
    </w:p>
    <w:p w14:paraId="475BEAC7" w14:textId="17054266" w:rsidR="002F0844" w:rsidRDefault="002F0844" w:rsidP="000A7BA7">
      <w:pPr>
        <w:pStyle w:val="Text"/>
      </w:pPr>
      <w:r w:rsidRPr="002F0844">
        <w:rPr>
          <w:noProof/>
        </w:rPr>
        <w:drawing>
          <wp:inline distT="0" distB="0" distL="0" distR="0" wp14:anchorId="3FD10AC3" wp14:editId="5196AE29">
            <wp:extent cx="3269263" cy="1379340"/>
            <wp:effectExtent l="0" t="0" r="762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4F3B" w14:textId="621CE6E4" w:rsidR="00DE415E" w:rsidRDefault="00A76E5A" w:rsidP="000A7BA7">
      <w:pPr>
        <w:pStyle w:val="Text"/>
      </w:pPr>
      <w:commentRangeStart w:id="3"/>
      <w:r>
        <w:t xml:space="preserve">Wechseln Sie in die Code-Ansicht </w:t>
      </w:r>
      <w:commentRangeEnd w:id="3"/>
      <w:r w:rsidR="00AE280D">
        <w:rPr>
          <w:rStyle w:val="Kommentarzeichen"/>
          <w:rFonts w:asciiTheme="minorHAnsi" w:hAnsiTheme="minorHAnsi" w:cstheme="minorBidi"/>
          <w:color w:val="595959" w:themeColor="text1" w:themeTint="A6"/>
        </w:rPr>
        <w:commentReference w:id="3"/>
      </w:r>
      <w:r>
        <w:t xml:space="preserve">und fügen Sie </w:t>
      </w:r>
      <w:r w:rsidR="009E5F7D">
        <w:t xml:space="preserve">in </w:t>
      </w:r>
      <w:r w:rsidR="00B92E8E">
        <w:t>de</w:t>
      </w:r>
      <w:r w:rsidR="009E5F7D">
        <w:t>r</w:t>
      </w:r>
      <w:r w:rsidR="00B92E8E">
        <w:t xml:space="preserve"> Aktionsverknüpfung </w:t>
      </w:r>
      <w:proofErr w:type="gramStart"/>
      <w:r w:rsidR="0069078E">
        <w:t xml:space="preserve">das </w:t>
      </w:r>
      <w:r w:rsidR="00B92E8E">
        <w:t>dazugehörigen S</w:t>
      </w:r>
      <w:r w:rsidR="0069078E">
        <w:t>k</w:t>
      </w:r>
      <w:r w:rsidR="00B92E8E">
        <w:t>ri</w:t>
      </w:r>
      <w:r w:rsidR="0069078E">
        <w:t>p</w:t>
      </w:r>
      <w:r w:rsidR="00B92E8E">
        <w:t>t</w:t>
      </w:r>
      <w:proofErr w:type="gramEnd"/>
      <w:r w:rsidR="00B92E8E">
        <w:t xml:space="preserve"> ein.</w:t>
      </w:r>
      <w:r w:rsidR="00AD24DC">
        <w:t xml:space="preserve"> Dem Aufruf $</w:t>
      </w:r>
      <w:proofErr w:type="spellStart"/>
      <w:proofErr w:type="gramStart"/>
      <w:r w:rsidR="00AD24DC">
        <w:t>context.showForm</w:t>
      </w:r>
      <w:proofErr w:type="spellEnd"/>
      <w:proofErr w:type="gramEnd"/>
      <w:r w:rsidR="00AD24DC">
        <w:t xml:space="preserve">() wird </w:t>
      </w:r>
      <w:r w:rsidR="004D3406">
        <w:t>das erzeugte JSON</w:t>
      </w:r>
      <w:r w:rsidR="00A31A42">
        <w:t xml:space="preserve"> sowie </w:t>
      </w:r>
      <w:r w:rsidR="00AD24DC">
        <w:t xml:space="preserve">der Datenmodelknoten $SB </w:t>
      </w:r>
      <w:r w:rsidR="00A31A42">
        <w:t xml:space="preserve">und das Layout </w:t>
      </w:r>
      <w:r w:rsidR="00AD24DC">
        <w:t>übergeben.</w:t>
      </w:r>
    </w:p>
    <w:p w14:paraId="022066D7" w14:textId="4C951A94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>
        <w:rPr>
          <w:rFonts w:ascii="Consolas" w:hAnsi="Consolas" w:cs="Consolas"/>
          <w:color w:val="008080"/>
          <w:kern w:val="0"/>
        </w:rPr>
        <w:t xml:space="preserve"> </w:t>
      </w:r>
      <w:r w:rsidRPr="00AE280D">
        <w:rPr>
          <w:rFonts w:ascii="Consolas" w:hAnsi="Consolas" w:cs="Consolas"/>
          <w:color w:val="008080"/>
          <w:kern w:val="0"/>
          <w:lang w:val="en-GB"/>
        </w:rPr>
        <w:t>&lt;</w:t>
      </w:r>
      <w:proofErr w:type="spellStart"/>
      <w:r w:rsidRPr="00AE280D">
        <w:rPr>
          <w:rFonts w:ascii="Consolas" w:hAnsi="Consolas" w:cs="Consolas"/>
          <w:color w:val="3F7F7F"/>
          <w:kern w:val="0"/>
          <w:lang w:val="en-GB"/>
        </w:rPr>
        <w:t>UIContribution</w:t>
      </w:r>
      <w:proofErr w:type="spellEnd"/>
      <w:r w:rsidRPr="00AE280D">
        <w:rPr>
          <w:rFonts w:ascii="Consolas" w:hAnsi="Consolas" w:cs="Consolas"/>
          <w:color w:val="008080"/>
          <w:kern w:val="0"/>
          <w:lang w:val="en-GB"/>
        </w:rPr>
        <w:t>&gt;</w:t>
      </w:r>
    </w:p>
    <w:p w14:paraId="3015EE45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  </w:t>
      </w:r>
      <w:r w:rsidRPr="00AE280D">
        <w:rPr>
          <w:rFonts w:ascii="Consolas" w:hAnsi="Consolas" w:cs="Consolas"/>
          <w:color w:val="008080"/>
          <w:kern w:val="0"/>
          <w:lang w:val="en-GB"/>
        </w:rPr>
        <w:t>&lt;</w:t>
      </w:r>
      <w:proofErr w:type="spellStart"/>
      <w:r w:rsidRPr="00AE280D">
        <w:rPr>
          <w:rFonts w:ascii="Consolas" w:hAnsi="Consolas" w:cs="Consolas"/>
          <w:color w:val="3F7F7F"/>
          <w:kern w:val="0"/>
          <w:lang w:val="en-GB"/>
        </w:rPr>
        <w:t>GuideArea</w:t>
      </w:r>
      <w:proofErr w:type="spellEnd"/>
      <w:r w:rsidRPr="00AE280D">
        <w:rPr>
          <w:rFonts w:ascii="Consolas" w:hAnsi="Consolas" w:cs="Consolas"/>
          <w:color w:val="008080"/>
          <w:kern w:val="0"/>
          <w:lang w:val="en-GB"/>
        </w:rPr>
        <w:t>&gt;</w:t>
      </w:r>
    </w:p>
    <w:p w14:paraId="54628E55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   </w:t>
      </w:r>
      <w:r w:rsidRPr="00AE280D">
        <w:rPr>
          <w:rFonts w:ascii="Consolas" w:hAnsi="Consolas" w:cs="Consolas"/>
          <w:color w:val="008080"/>
          <w:kern w:val="0"/>
          <w:lang w:val="en-GB"/>
        </w:rPr>
        <w:t>&lt;</w:t>
      </w:r>
      <w:proofErr w:type="spellStart"/>
      <w:r w:rsidRPr="00AE280D">
        <w:rPr>
          <w:rFonts w:ascii="Consolas" w:hAnsi="Consolas" w:cs="Consolas"/>
          <w:color w:val="3F7F7F"/>
          <w:kern w:val="0"/>
          <w:lang w:val="en-GB"/>
        </w:rPr>
        <w:t>ActionLink</w:t>
      </w:r>
      <w:proofErr w:type="spellEnd"/>
      <w:r w:rsidRPr="00AE280D">
        <w:rPr>
          <w:rFonts w:ascii="Consolas" w:hAnsi="Consolas" w:cs="Consolas"/>
          <w:kern w:val="0"/>
          <w:lang w:val="en-GB"/>
        </w:rPr>
        <w:t xml:space="preserve"> </w:t>
      </w:r>
      <w:r w:rsidRPr="00AE280D">
        <w:rPr>
          <w:rFonts w:ascii="Consolas" w:hAnsi="Consolas" w:cs="Consolas"/>
          <w:color w:val="7F007F"/>
          <w:kern w:val="0"/>
          <w:lang w:val="en-GB"/>
        </w:rPr>
        <w:t>title</w:t>
      </w:r>
      <w:r w:rsidRPr="00AE280D">
        <w:rPr>
          <w:rFonts w:ascii="Consolas" w:hAnsi="Consolas" w:cs="Consolas"/>
          <w:color w:val="000000"/>
          <w:kern w:val="0"/>
          <w:lang w:val="en-GB"/>
        </w:rPr>
        <w:t>=</w:t>
      </w:r>
      <w:r w:rsidRPr="00AE280D">
        <w:rPr>
          <w:rFonts w:ascii="Consolas" w:hAnsi="Consolas" w:cs="Consolas"/>
          <w:i/>
          <w:iCs/>
          <w:color w:val="2A00FF"/>
          <w:kern w:val="0"/>
          <w:lang w:val="en-GB"/>
        </w:rPr>
        <w:t>"</w:t>
      </w:r>
      <w:proofErr w:type="spellStart"/>
      <w:r w:rsidRPr="00AE280D">
        <w:rPr>
          <w:rFonts w:ascii="Consolas" w:hAnsi="Consolas" w:cs="Consolas"/>
          <w:i/>
          <w:iCs/>
          <w:color w:val="2A00FF"/>
          <w:kern w:val="0"/>
          <w:lang w:val="en-GB"/>
        </w:rPr>
        <w:t>Sachbearbeiter</w:t>
      </w:r>
      <w:proofErr w:type="spellEnd"/>
      <w:r w:rsidRPr="00AE280D">
        <w:rPr>
          <w:rFonts w:ascii="Consolas" w:hAnsi="Consolas" w:cs="Consolas"/>
          <w:i/>
          <w:iCs/>
          <w:color w:val="2A00FF"/>
          <w:kern w:val="0"/>
          <w:lang w:val="en-GB"/>
        </w:rPr>
        <w:t>"</w:t>
      </w:r>
      <w:r w:rsidRPr="00AE280D">
        <w:rPr>
          <w:rFonts w:ascii="Consolas" w:hAnsi="Consolas" w:cs="Consolas"/>
          <w:kern w:val="0"/>
          <w:lang w:val="en-GB"/>
        </w:rPr>
        <w:t xml:space="preserve"> </w:t>
      </w:r>
      <w:r w:rsidRPr="00AE280D">
        <w:rPr>
          <w:rFonts w:ascii="Consolas" w:hAnsi="Consolas" w:cs="Consolas"/>
          <w:color w:val="7F007F"/>
          <w:kern w:val="0"/>
          <w:lang w:val="en-GB"/>
        </w:rPr>
        <w:t>hint</w:t>
      </w:r>
      <w:r w:rsidRPr="00AE280D">
        <w:rPr>
          <w:rFonts w:ascii="Consolas" w:hAnsi="Consolas" w:cs="Consolas"/>
          <w:color w:val="000000"/>
          <w:kern w:val="0"/>
          <w:lang w:val="en-GB"/>
        </w:rPr>
        <w:t>=</w:t>
      </w:r>
      <w:r w:rsidRPr="00AE280D">
        <w:rPr>
          <w:rFonts w:ascii="Consolas" w:hAnsi="Consolas" w:cs="Consolas"/>
          <w:i/>
          <w:iCs/>
          <w:color w:val="2A00FF"/>
          <w:kern w:val="0"/>
          <w:lang w:val="en-GB"/>
        </w:rPr>
        <w:t>""</w:t>
      </w:r>
      <w:r w:rsidRPr="00AE280D">
        <w:rPr>
          <w:rFonts w:ascii="Consolas" w:hAnsi="Consolas" w:cs="Consolas"/>
          <w:kern w:val="0"/>
          <w:lang w:val="en-GB"/>
        </w:rPr>
        <w:t xml:space="preserve"> </w:t>
      </w:r>
      <w:proofErr w:type="spellStart"/>
      <w:r w:rsidRPr="00AE280D">
        <w:rPr>
          <w:rFonts w:ascii="Consolas" w:hAnsi="Consolas" w:cs="Consolas"/>
          <w:color w:val="7F007F"/>
          <w:kern w:val="0"/>
          <w:lang w:val="en-GB"/>
        </w:rPr>
        <w:t>inputAreaGroupID</w:t>
      </w:r>
      <w:proofErr w:type="spellEnd"/>
      <w:r w:rsidRPr="00AE280D">
        <w:rPr>
          <w:rFonts w:ascii="Consolas" w:hAnsi="Consolas" w:cs="Consolas"/>
          <w:color w:val="000000"/>
          <w:kern w:val="0"/>
          <w:lang w:val="en-GB"/>
        </w:rPr>
        <w:t>=</w:t>
      </w:r>
      <w:r w:rsidRPr="00AE280D">
        <w:rPr>
          <w:rFonts w:ascii="Consolas" w:hAnsi="Consolas" w:cs="Consolas"/>
          <w:i/>
          <w:iCs/>
          <w:color w:val="2A00FF"/>
          <w:kern w:val="0"/>
          <w:lang w:val="en-GB"/>
        </w:rPr>
        <w:t>""</w:t>
      </w:r>
      <w:r w:rsidRPr="00AE280D">
        <w:rPr>
          <w:rFonts w:ascii="Consolas" w:hAnsi="Consolas" w:cs="Consolas"/>
          <w:color w:val="008080"/>
          <w:kern w:val="0"/>
          <w:lang w:val="en-GB"/>
        </w:rPr>
        <w:t>&gt;</w:t>
      </w:r>
    </w:p>
    <w:p w14:paraId="06764025" w14:textId="77777777" w:rsidR="00C36F90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color w:val="008080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    </w:t>
      </w:r>
      <w:r w:rsidRPr="00AE280D">
        <w:rPr>
          <w:rFonts w:ascii="Consolas" w:hAnsi="Consolas" w:cs="Consolas"/>
          <w:color w:val="008080"/>
          <w:kern w:val="0"/>
          <w:lang w:val="en-GB"/>
        </w:rPr>
        <w:t>&lt;</w:t>
      </w:r>
      <w:r w:rsidRPr="00AE280D">
        <w:rPr>
          <w:rFonts w:ascii="Consolas" w:hAnsi="Consolas" w:cs="Consolas"/>
          <w:color w:val="3F7F7F"/>
          <w:kern w:val="0"/>
          <w:lang w:val="en-GB"/>
        </w:rPr>
        <w:t>Script</w:t>
      </w:r>
      <w:r w:rsidRPr="00AE280D">
        <w:rPr>
          <w:rFonts w:ascii="Consolas" w:hAnsi="Consolas" w:cs="Consolas"/>
          <w:color w:val="008080"/>
          <w:kern w:val="0"/>
          <w:lang w:val="en-GB"/>
        </w:rPr>
        <w:t>&gt;</w:t>
      </w:r>
      <w:proofErr w:type="gramStart"/>
      <w:r w:rsidRPr="00AE280D">
        <w:rPr>
          <w:rFonts w:ascii="Consolas" w:hAnsi="Consolas" w:cs="Consolas"/>
          <w:color w:val="008080"/>
          <w:kern w:val="0"/>
          <w:lang w:val="en-GB"/>
        </w:rPr>
        <w:t>&lt;![</w:t>
      </w:r>
      <w:proofErr w:type="gramEnd"/>
      <w:r w:rsidRPr="00AE280D">
        <w:rPr>
          <w:rFonts w:ascii="Consolas" w:hAnsi="Consolas" w:cs="Consolas"/>
          <w:color w:val="008080"/>
          <w:kern w:val="0"/>
          <w:lang w:val="en-GB"/>
        </w:rPr>
        <w:t>CDATA[</w:t>
      </w:r>
    </w:p>
    <w:p w14:paraId="2F232B85" w14:textId="22879F10" w:rsidR="00550214" w:rsidRPr="00AE280D" w:rsidRDefault="00550214" w:rsidP="005F4382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lang w:val="en-GB"/>
        </w:rPr>
      </w:pPr>
    </w:p>
    <w:p w14:paraId="3D70D76E" w14:textId="360D1674" w:rsidR="00A04483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color w:val="000000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var </w:t>
      </w:r>
      <w:proofErr w:type="spellStart"/>
      <w:r w:rsidRPr="00AE280D">
        <w:rPr>
          <w:rFonts w:ascii="Consolas" w:hAnsi="Consolas" w:cs="Consolas"/>
          <w:color w:val="000000"/>
          <w:kern w:val="0"/>
          <w:lang w:val="en-GB"/>
        </w:rPr>
        <w:t>formFunc</w:t>
      </w:r>
      <w:proofErr w:type="spellEnd"/>
      <w:r w:rsidRPr="00AE280D">
        <w:rPr>
          <w:rFonts w:ascii="Consolas" w:hAnsi="Consolas" w:cs="Consolas"/>
          <w:color w:val="000000"/>
          <w:kern w:val="0"/>
          <w:lang w:val="en-GB"/>
        </w:rPr>
        <w:t xml:space="preserve"> = $</w:t>
      </w:r>
      <w:proofErr w:type="spellStart"/>
      <w:proofErr w:type="gramStart"/>
      <w:r w:rsidRPr="00AE280D">
        <w:rPr>
          <w:rFonts w:ascii="Consolas" w:hAnsi="Consolas" w:cs="Consolas"/>
          <w:color w:val="000000"/>
          <w:kern w:val="0"/>
          <w:lang w:val="en-GB"/>
        </w:rPr>
        <w:t>context.FormIO.createForm</w:t>
      </w:r>
      <w:proofErr w:type="spellEnd"/>
      <w:proofErr w:type="gramEnd"/>
      <w:r w:rsidRPr="00AE280D">
        <w:rPr>
          <w:rFonts w:ascii="Consolas" w:hAnsi="Consolas" w:cs="Consolas"/>
          <w:color w:val="000000"/>
          <w:kern w:val="0"/>
          <w:lang w:val="en-GB"/>
        </w:rPr>
        <w:t>(</w:t>
      </w:r>
    </w:p>
    <w:p w14:paraId="63FB2560" w14:textId="1DEBBBE1" w:rsidR="005F4382" w:rsidRPr="00AE280D" w:rsidRDefault="00A04483" w:rsidP="005F4382">
      <w:pPr>
        <w:autoSpaceDE w:val="0"/>
        <w:autoSpaceDN w:val="0"/>
        <w:adjustRightInd w:val="0"/>
        <w:rPr>
          <w:rFonts w:ascii="Consolas" w:hAnsi="Consolas" w:cs="Consolas"/>
          <w:color w:val="008080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                   </w:t>
      </w:r>
      <w:r w:rsidR="005F4382" w:rsidRPr="00AE280D">
        <w:rPr>
          <w:rFonts w:ascii="Consolas" w:hAnsi="Consolas" w:cs="Consolas"/>
          <w:color w:val="000000"/>
          <w:kern w:val="0"/>
          <w:lang w:val="en-GB"/>
        </w:rPr>
        <w:t>"\\\\Framework_TONIC_Demo\\Vorlagen\\FormIO\\SB.form.io.json");</w:t>
      </w:r>
    </w:p>
    <w:p w14:paraId="34D5AD31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>var layout = {</w:t>
      </w:r>
    </w:p>
    <w:p w14:paraId="0461F810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ab/>
        <w:t>"height": "700",</w:t>
      </w:r>
    </w:p>
    <w:p w14:paraId="3D762753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ab/>
        <w:t>"width</w:t>
      </w:r>
      <w:proofErr w:type="gramStart"/>
      <w:r w:rsidRPr="00AE280D">
        <w:rPr>
          <w:rFonts w:ascii="Consolas" w:hAnsi="Consolas" w:cs="Consolas"/>
          <w:color w:val="000000"/>
          <w:kern w:val="0"/>
          <w:lang w:val="en-GB"/>
        </w:rPr>
        <w:t>" :</w:t>
      </w:r>
      <w:proofErr w:type="gramEnd"/>
      <w:r w:rsidRPr="00AE280D">
        <w:rPr>
          <w:rFonts w:ascii="Consolas" w:hAnsi="Consolas" w:cs="Consolas"/>
          <w:color w:val="000000"/>
          <w:kern w:val="0"/>
          <w:lang w:val="en-GB"/>
        </w:rPr>
        <w:t xml:space="preserve"> "700",</w:t>
      </w:r>
    </w:p>
    <w:p w14:paraId="78CF66C0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ab/>
        <w:t>"title</w:t>
      </w:r>
      <w:proofErr w:type="gramStart"/>
      <w:r w:rsidRPr="00AE280D">
        <w:rPr>
          <w:rFonts w:ascii="Consolas" w:hAnsi="Consolas" w:cs="Consolas"/>
          <w:color w:val="000000"/>
          <w:kern w:val="0"/>
          <w:lang w:val="en-GB"/>
        </w:rPr>
        <w:t>" :</w:t>
      </w:r>
      <w:proofErr w:type="gramEnd"/>
      <w:r w:rsidRPr="00AE280D">
        <w:rPr>
          <w:rFonts w:ascii="Consolas" w:hAnsi="Consolas" w:cs="Consolas"/>
          <w:color w:val="000000"/>
          <w:kern w:val="0"/>
          <w:lang w:val="en-GB"/>
        </w:rPr>
        <w:t xml:space="preserve"> "</w:t>
      </w:r>
      <w:proofErr w:type="spellStart"/>
      <w:r w:rsidRPr="00AE280D">
        <w:rPr>
          <w:rFonts w:ascii="Consolas" w:hAnsi="Consolas" w:cs="Consolas"/>
          <w:color w:val="000000"/>
          <w:kern w:val="0"/>
          <w:lang w:val="en-GB"/>
        </w:rPr>
        <w:t>Sachbearbeiter</w:t>
      </w:r>
      <w:proofErr w:type="spellEnd"/>
      <w:r w:rsidRPr="00AE280D">
        <w:rPr>
          <w:rFonts w:ascii="Consolas" w:hAnsi="Consolas" w:cs="Consolas"/>
          <w:color w:val="000000"/>
          <w:kern w:val="0"/>
          <w:lang w:val="en-GB"/>
        </w:rPr>
        <w:t>"</w:t>
      </w:r>
    </w:p>
    <w:p w14:paraId="47A5DE84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>};</w:t>
      </w:r>
    </w:p>
    <w:p w14:paraId="41565714" w14:textId="77777777" w:rsidR="005F4382" w:rsidRPr="00AE280D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  <w:lang w:val="en-GB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>$</w:t>
      </w:r>
      <w:proofErr w:type="spellStart"/>
      <w:proofErr w:type="gramStart"/>
      <w:r w:rsidRPr="00AE280D">
        <w:rPr>
          <w:rFonts w:ascii="Consolas" w:hAnsi="Consolas" w:cs="Consolas"/>
          <w:color w:val="000000"/>
          <w:kern w:val="0"/>
          <w:lang w:val="en-GB"/>
        </w:rPr>
        <w:t>context.showForm</w:t>
      </w:r>
      <w:proofErr w:type="spellEnd"/>
      <w:proofErr w:type="gramEnd"/>
      <w:r w:rsidRPr="00AE280D">
        <w:rPr>
          <w:rFonts w:ascii="Consolas" w:hAnsi="Consolas" w:cs="Consolas"/>
          <w:color w:val="000000"/>
          <w:kern w:val="0"/>
          <w:lang w:val="en-GB"/>
        </w:rPr>
        <w:t>(</w:t>
      </w:r>
      <w:proofErr w:type="spellStart"/>
      <w:r w:rsidRPr="00AE280D">
        <w:rPr>
          <w:rFonts w:ascii="Consolas" w:hAnsi="Consolas" w:cs="Consolas"/>
          <w:color w:val="000000"/>
          <w:kern w:val="0"/>
          <w:lang w:val="en-GB"/>
        </w:rPr>
        <w:t>formFunc</w:t>
      </w:r>
      <w:proofErr w:type="spellEnd"/>
      <w:r w:rsidRPr="00AE280D">
        <w:rPr>
          <w:rFonts w:ascii="Consolas" w:hAnsi="Consolas" w:cs="Consolas"/>
          <w:color w:val="000000"/>
          <w:kern w:val="0"/>
          <w:lang w:val="en-GB"/>
        </w:rPr>
        <w:t>, $SB, layout);</w:t>
      </w:r>
      <w:r w:rsidRPr="00AE280D">
        <w:rPr>
          <w:rFonts w:ascii="Consolas" w:hAnsi="Consolas" w:cs="Consolas"/>
          <w:color w:val="008080"/>
          <w:kern w:val="0"/>
          <w:lang w:val="en-GB"/>
        </w:rPr>
        <w:t>]]&gt;&lt;/</w:t>
      </w:r>
      <w:r w:rsidRPr="00AE280D">
        <w:rPr>
          <w:rFonts w:ascii="Consolas" w:hAnsi="Consolas" w:cs="Consolas"/>
          <w:color w:val="3F7F7F"/>
          <w:kern w:val="0"/>
          <w:lang w:val="en-GB"/>
        </w:rPr>
        <w:t>Script</w:t>
      </w:r>
      <w:r w:rsidRPr="00AE280D">
        <w:rPr>
          <w:rFonts w:ascii="Consolas" w:hAnsi="Consolas" w:cs="Consolas"/>
          <w:color w:val="008080"/>
          <w:kern w:val="0"/>
          <w:lang w:val="en-GB"/>
        </w:rPr>
        <w:t>&gt;</w:t>
      </w:r>
    </w:p>
    <w:p w14:paraId="28576E0A" w14:textId="77777777" w:rsidR="005F4382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</w:rPr>
      </w:pPr>
      <w:r w:rsidRPr="00AE280D">
        <w:rPr>
          <w:rFonts w:ascii="Consolas" w:hAnsi="Consolas" w:cs="Consolas"/>
          <w:color w:val="000000"/>
          <w:kern w:val="0"/>
          <w:lang w:val="en-GB"/>
        </w:rPr>
        <w:t xml:space="preserve">   </w:t>
      </w:r>
      <w:r>
        <w:rPr>
          <w:rFonts w:ascii="Consolas" w:hAnsi="Consolas" w:cs="Consolas"/>
          <w:color w:val="008080"/>
          <w:kern w:val="0"/>
        </w:rPr>
        <w:t>&lt;/</w:t>
      </w:r>
      <w:proofErr w:type="spellStart"/>
      <w:r>
        <w:rPr>
          <w:rFonts w:ascii="Consolas" w:hAnsi="Consolas" w:cs="Consolas"/>
          <w:color w:val="3F7F7F"/>
          <w:kern w:val="0"/>
        </w:rPr>
        <w:t>ActionLink</w:t>
      </w:r>
      <w:proofErr w:type="spellEnd"/>
      <w:r>
        <w:rPr>
          <w:rFonts w:ascii="Consolas" w:hAnsi="Consolas" w:cs="Consolas"/>
          <w:color w:val="008080"/>
          <w:kern w:val="0"/>
        </w:rPr>
        <w:t>&gt;</w:t>
      </w:r>
    </w:p>
    <w:p w14:paraId="3D252BF5" w14:textId="77777777" w:rsidR="005F4382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</w:rPr>
      </w:pPr>
      <w:r>
        <w:rPr>
          <w:rFonts w:ascii="Consolas" w:hAnsi="Consolas" w:cs="Consolas"/>
          <w:color w:val="000000"/>
          <w:kern w:val="0"/>
        </w:rPr>
        <w:t xml:space="preserve">  </w:t>
      </w:r>
      <w:r>
        <w:rPr>
          <w:rFonts w:ascii="Consolas" w:hAnsi="Consolas" w:cs="Consolas"/>
          <w:color w:val="008080"/>
          <w:kern w:val="0"/>
        </w:rPr>
        <w:t>&lt;/</w:t>
      </w:r>
      <w:proofErr w:type="spellStart"/>
      <w:r>
        <w:rPr>
          <w:rFonts w:ascii="Consolas" w:hAnsi="Consolas" w:cs="Consolas"/>
          <w:color w:val="3F7F7F"/>
          <w:kern w:val="0"/>
        </w:rPr>
        <w:t>GuideArea</w:t>
      </w:r>
      <w:proofErr w:type="spellEnd"/>
      <w:r>
        <w:rPr>
          <w:rFonts w:ascii="Consolas" w:hAnsi="Consolas" w:cs="Consolas"/>
          <w:color w:val="008080"/>
          <w:kern w:val="0"/>
        </w:rPr>
        <w:t>&gt;</w:t>
      </w:r>
    </w:p>
    <w:p w14:paraId="561423EE" w14:textId="77777777" w:rsidR="005F4382" w:rsidRDefault="005F4382" w:rsidP="005F4382">
      <w:pPr>
        <w:autoSpaceDE w:val="0"/>
        <w:autoSpaceDN w:val="0"/>
        <w:adjustRightInd w:val="0"/>
        <w:rPr>
          <w:rFonts w:ascii="Consolas" w:hAnsi="Consolas" w:cs="Consolas"/>
          <w:kern w:val="0"/>
        </w:rPr>
      </w:pPr>
      <w:r>
        <w:rPr>
          <w:rFonts w:ascii="Consolas" w:hAnsi="Consolas" w:cs="Consolas"/>
          <w:color w:val="000000"/>
          <w:kern w:val="0"/>
        </w:rPr>
        <w:t xml:space="preserve"> </w:t>
      </w:r>
      <w:r>
        <w:rPr>
          <w:rFonts w:ascii="Consolas" w:hAnsi="Consolas" w:cs="Consolas"/>
          <w:color w:val="008080"/>
          <w:kern w:val="0"/>
        </w:rPr>
        <w:t>&lt;/</w:t>
      </w:r>
      <w:proofErr w:type="spellStart"/>
      <w:r>
        <w:rPr>
          <w:rFonts w:ascii="Consolas" w:hAnsi="Consolas" w:cs="Consolas"/>
          <w:color w:val="3F7F7F"/>
          <w:kern w:val="0"/>
        </w:rPr>
        <w:t>UIContribution</w:t>
      </w:r>
      <w:proofErr w:type="spellEnd"/>
      <w:r>
        <w:rPr>
          <w:rFonts w:ascii="Consolas" w:hAnsi="Consolas" w:cs="Consolas"/>
          <w:color w:val="008080"/>
          <w:kern w:val="0"/>
        </w:rPr>
        <w:t>&gt;</w:t>
      </w:r>
    </w:p>
    <w:p w14:paraId="3EE28CE5" w14:textId="77777777" w:rsidR="00DA4C15" w:rsidRPr="00DA4C15" w:rsidRDefault="00DA4C15" w:rsidP="00DA4C15">
      <w:pPr>
        <w:pStyle w:val="Text"/>
      </w:pPr>
    </w:p>
    <w:p w14:paraId="3108AB13" w14:textId="38795945" w:rsidR="00493D27" w:rsidRDefault="00493D27" w:rsidP="000A7BA7">
      <w:pPr>
        <w:pStyle w:val="Text"/>
      </w:pPr>
    </w:p>
    <w:p w14:paraId="36EC5DF0" w14:textId="456276EE" w:rsidR="0081472A" w:rsidRDefault="00D204BE" w:rsidP="000A7BA7">
      <w:pPr>
        <w:pStyle w:val="Text"/>
      </w:pPr>
      <w:r>
        <w:lastRenderedPageBreak/>
        <w:t>Wenn Sie Ihre Vorlage nun auf dem Server aufrufen</w:t>
      </w:r>
      <w:r w:rsidR="00336EBF">
        <w:t>, können Sie im Guide den Sachbearbeiter-Dialog anklicken und füllen diesen anschließend aus.</w:t>
      </w:r>
    </w:p>
    <w:p w14:paraId="6D796E70" w14:textId="7A847BF8" w:rsidR="00336EBF" w:rsidRDefault="00D50871" w:rsidP="000A7BA7">
      <w:pPr>
        <w:pStyle w:val="Text"/>
      </w:pPr>
      <w:r w:rsidRPr="00D50871">
        <w:rPr>
          <w:noProof/>
        </w:rPr>
        <w:drawing>
          <wp:inline distT="0" distB="0" distL="0" distR="0" wp14:anchorId="4794DBB2" wp14:editId="3B2E85C2">
            <wp:extent cx="5761355" cy="1533525"/>
            <wp:effectExtent l="0" t="0" r="0" b="9525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CAFC" w14:textId="34B9BE7F" w:rsidR="0081472A" w:rsidRDefault="003C77EC" w:rsidP="005F7E1D">
      <w:pPr>
        <w:pStyle w:val="Textzusammenhalten"/>
      </w:pPr>
      <w:r>
        <w:t xml:space="preserve">Um </w:t>
      </w:r>
      <w:r w:rsidR="00862063">
        <w:t xml:space="preserve">noch </w:t>
      </w:r>
      <w:r>
        <w:t xml:space="preserve">die Schaltfläche </w:t>
      </w:r>
      <w:proofErr w:type="spellStart"/>
      <w:r w:rsidRPr="001E79D2">
        <w:rPr>
          <w:b/>
          <w:bCs/>
        </w:rPr>
        <w:t>Submit</w:t>
      </w:r>
      <w:proofErr w:type="spellEnd"/>
      <w:r>
        <w:t xml:space="preserve"> umzubenennen, wechseln Sie noch einmal </w:t>
      </w:r>
      <w:r w:rsidR="001A6D5B">
        <w:t>in den Dialog-Editor auf dem Server.</w:t>
      </w:r>
      <w:r w:rsidR="00DB3E9C">
        <w:t xml:space="preserve"> </w:t>
      </w:r>
      <w:r w:rsidR="008D17E3">
        <w:t>Klick</w:t>
      </w:r>
      <w:r w:rsidR="00471771">
        <w:t xml:space="preserve">en Sie rechts von </w:t>
      </w:r>
      <w:proofErr w:type="spellStart"/>
      <w:r w:rsidR="00471771">
        <w:t>Submit</w:t>
      </w:r>
      <w:proofErr w:type="spellEnd"/>
      <w:r w:rsidR="00471771">
        <w:t xml:space="preserve"> </w:t>
      </w:r>
      <w:r w:rsidR="008D17E3">
        <w:t xml:space="preserve">auf die </w:t>
      </w:r>
      <w:r w:rsidR="008D17E3" w:rsidRPr="008D17E3">
        <w:rPr>
          <w:b/>
          <w:bCs/>
        </w:rPr>
        <w:t>Edit</w:t>
      </w:r>
      <w:r w:rsidR="008D17E3">
        <w:t>-Schaltfläche.</w:t>
      </w:r>
    </w:p>
    <w:p w14:paraId="03E1DBC5" w14:textId="7AC9FCEA" w:rsidR="0081472A" w:rsidRDefault="00DB3E9C" w:rsidP="000A7BA7">
      <w:pPr>
        <w:pStyle w:val="Text"/>
      </w:pPr>
      <w:r w:rsidRPr="00DB3E9C">
        <w:rPr>
          <w:noProof/>
        </w:rPr>
        <w:drawing>
          <wp:inline distT="0" distB="0" distL="0" distR="0" wp14:anchorId="31F89FE9" wp14:editId="3737FB59">
            <wp:extent cx="5761355" cy="930275"/>
            <wp:effectExtent l="0" t="0" r="0" b="3175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97D9" w14:textId="30A21EFD" w:rsidR="0081472A" w:rsidRDefault="00AC4920" w:rsidP="000A7BA7">
      <w:pPr>
        <w:pStyle w:val="Text"/>
      </w:pPr>
      <w:r>
        <w:t xml:space="preserve">Jetzt können Sie </w:t>
      </w:r>
      <w:r w:rsidR="00F244A3">
        <w:t>die Schaltfläche umbenennen.</w:t>
      </w:r>
    </w:p>
    <w:p w14:paraId="6464260C" w14:textId="6304BD9E" w:rsidR="0081472A" w:rsidRDefault="00F244A3" w:rsidP="000A7BA7">
      <w:pPr>
        <w:pStyle w:val="Text"/>
      </w:pPr>
      <w:r w:rsidRPr="00F244A3">
        <w:rPr>
          <w:noProof/>
        </w:rPr>
        <w:drawing>
          <wp:inline distT="0" distB="0" distL="0" distR="0" wp14:anchorId="009D38ED" wp14:editId="194E1192">
            <wp:extent cx="3262679" cy="1112520"/>
            <wp:effectExtent l="0" t="0" r="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6975" cy="11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3D5A" w14:textId="0A61EBD1" w:rsidR="00F244A3" w:rsidRDefault="00F244A3" w:rsidP="000A7BA7">
      <w:pPr>
        <w:pStyle w:val="Text"/>
      </w:pPr>
      <w:r>
        <w:t>Speichern Sie die Änderungen und exportieren noch einmal</w:t>
      </w:r>
      <w:r w:rsidR="00603646">
        <w:t xml:space="preserve"> das JSON-Schema. Übernehmen Sie die Änderungen in die Datei </w:t>
      </w:r>
      <w:proofErr w:type="spellStart"/>
      <w:r w:rsidR="00603646">
        <w:t>SB.form.io.json</w:t>
      </w:r>
      <w:proofErr w:type="spellEnd"/>
    </w:p>
    <w:p w14:paraId="69A06A05" w14:textId="718B690B" w:rsidR="00603646" w:rsidRDefault="00B31690" w:rsidP="002353EB">
      <w:pPr>
        <w:pStyle w:val="berschrift1"/>
      </w:pPr>
      <w:bookmarkStart w:id="4" w:name="_Toc32386852"/>
      <w:r>
        <w:t>Auswahlliste aus Mehrfach-Datenknoten</w:t>
      </w:r>
      <w:bookmarkEnd w:id="4"/>
    </w:p>
    <w:p w14:paraId="39A92F77" w14:textId="3A084946" w:rsidR="0081472A" w:rsidRDefault="007915B1" w:rsidP="0039707B">
      <w:pPr>
        <w:pStyle w:val="Textzusammenhalten"/>
      </w:pPr>
      <w:r>
        <w:t xml:space="preserve">Ziel ist es, </w:t>
      </w:r>
      <w:r w:rsidR="00416389">
        <w:t xml:space="preserve">dem Anwender </w:t>
      </w:r>
      <w:r w:rsidR="003746B4">
        <w:t xml:space="preserve">im TONIC Editor </w:t>
      </w:r>
      <w:r w:rsidR="00C41290">
        <w:t>eine Auswahlliste</w:t>
      </w:r>
      <w:r w:rsidR="00E24699">
        <w:t xml:space="preserve"> bereitzustellen, die </w:t>
      </w:r>
      <w:r w:rsidR="005553B6">
        <w:t xml:space="preserve">durch </w:t>
      </w:r>
      <w:r w:rsidR="00407D67">
        <w:t xml:space="preserve">vorhandene Daten </w:t>
      </w:r>
      <w:r w:rsidR="00C82844">
        <w:t xml:space="preserve">aus einem </w:t>
      </w:r>
      <w:r w:rsidR="004F5079">
        <w:t xml:space="preserve">XML </w:t>
      </w:r>
      <w:r w:rsidR="00407D67">
        <w:t>gefüllt wird</w:t>
      </w:r>
      <w:r w:rsidR="00C82844">
        <w:t>.</w:t>
      </w:r>
    </w:p>
    <w:p w14:paraId="24597CB2" w14:textId="0CDD6CEB" w:rsidR="007915B1" w:rsidRDefault="007915B1" w:rsidP="000A7BA7">
      <w:pPr>
        <w:pStyle w:val="Text"/>
      </w:pPr>
      <w:r w:rsidRPr="007915B1">
        <w:rPr>
          <w:noProof/>
        </w:rPr>
        <w:drawing>
          <wp:inline distT="0" distB="0" distL="0" distR="0" wp14:anchorId="25A81B89" wp14:editId="3CFE4C24">
            <wp:extent cx="5761355" cy="2174875"/>
            <wp:effectExtent l="0" t="0" r="0" b="0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7043" w14:textId="5159F21B" w:rsidR="00407D67" w:rsidRDefault="001D6531" w:rsidP="001D33C3">
      <w:pPr>
        <w:pStyle w:val="Textzusammenhalten"/>
      </w:pPr>
      <w:r>
        <w:lastRenderedPageBreak/>
        <w:t>In d</w:t>
      </w:r>
      <w:r w:rsidR="00B0380A">
        <w:t xml:space="preserve">em Beispiel-Datenmodell existiert ein Mehrfachknoten </w:t>
      </w:r>
      <w:r w:rsidR="00B0380A" w:rsidRPr="00F14A07">
        <w:rPr>
          <w:b/>
        </w:rPr>
        <w:t>Geschlechter*</w:t>
      </w:r>
      <w:r w:rsidR="003619A6">
        <w:t xml:space="preserve"> mit </w:t>
      </w:r>
      <w:r w:rsidR="00636F1B">
        <w:t xml:space="preserve">einem Unterknoten </w:t>
      </w:r>
      <w:r w:rsidR="00636F1B" w:rsidRPr="00636F1B">
        <w:rPr>
          <w:b/>
        </w:rPr>
        <w:t>Text</w:t>
      </w:r>
      <w:r w:rsidR="00B0380A">
        <w:t xml:space="preserve">. Dieser </w:t>
      </w:r>
      <w:r w:rsidR="001D33C3">
        <w:t xml:space="preserve">wird durch eine XML-Datei mit Werten befüllt. </w:t>
      </w:r>
    </w:p>
    <w:p w14:paraId="4D020F0B" w14:textId="76F9D961" w:rsidR="001D33C3" w:rsidRDefault="000D66A9" w:rsidP="000A7BA7">
      <w:pPr>
        <w:pStyle w:val="Text"/>
      </w:pPr>
      <w:r w:rsidRPr="000D66A9">
        <w:rPr>
          <w:noProof/>
        </w:rPr>
        <w:drawing>
          <wp:inline distT="0" distB="0" distL="0" distR="0" wp14:anchorId="60733432" wp14:editId="656F1178">
            <wp:extent cx="3337560" cy="1660133"/>
            <wp:effectExtent l="0" t="0" r="0" b="0"/>
            <wp:docPr id="86" name="Grafi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1498" cy="16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AEB" w14:textId="0CC976D8" w:rsidR="005C40BE" w:rsidRDefault="00FC1C67" w:rsidP="000A7BA7">
      <w:pPr>
        <w:pStyle w:val="Text"/>
      </w:pPr>
      <w:r>
        <w:t>Nach dem Mapping sieht das Ergebnis so aus:</w:t>
      </w:r>
    </w:p>
    <w:p w14:paraId="64F1BE34" w14:textId="5A837118" w:rsidR="00FC1C67" w:rsidRDefault="00FC1C67" w:rsidP="000A7BA7">
      <w:pPr>
        <w:pStyle w:val="Text"/>
      </w:pPr>
      <w:r w:rsidRPr="00FC1C67">
        <w:rPr>
          <w:noProof/>
        </w:rPr>
        <w:drawing>
          <wp:inline distT="0" distB="0" distL="0" distR="0" wp14:anchorId="296729A8" wp14:editId="4693D734">
            <wp:extent cx="1562100" cy="1964641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67313" cy="197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8D31" w14:textId="4333C9A9" w:rsidR="00FC1C67" w:rsidRDefault="00B271C3" w:rsidP="00F30D6D">
      <w:pPr>
        <w:pStyle w:val="Textzusammenhalten"/>
      </w:pPr>
      <w:r>
        <w:t xml:space="preserve">Jetzt erstellen </w:t>
      </w:r>
      <w:r w:rsidR="00924B0D">
        <w:t xml:space="preserve">Sie </w:t>
      </w:r>
      <w:r>
        <w:t>den Dialog</w:t>
      </w:r>
      <w:r w:rsidR="00024922">
        <w:t xml:space="preserve">, indem </w:t>
      </w:r>
      <w:r w:rsidR="000D50E2">
        <w:t xml:space="preserve">Sie </w:t>
      </w:r>
      <w:r w:rsidR="00024922">
        <w:t xml:space="preserve">im </w:t>
      </w:r>
      <w:r w:rsidR="000D50E2">
        <w:t>Formular</w:t>
      </w:r>
      <w:r w:rsidR="00024922">
        <w:t xml:space="preserve">-Editor zunächst </w:t>
      </w:r>
      <w:r w:rsidR="006C5F98">
        <w:t xml:space="preserve">ein </w:t>
      </w:r>
      <w:r w:rsidR="006C5F98" w:rsidRPr="006C5F98">
        <w:rPr>
          <w:b/>
          <w:bCs/>
        </w:rPr>
        <w:t>Select</w:t>
      </w:r>
      <w:r w:rsidR="006C5F98">
        <w:t xml:space="preserve"> in den Arbeitsbereich ziehen.</w:t>
      </w:r>
    </w:p>
    <w:p w14:paraId="53B6AFBC" w14:textId="64897A2C" w:rsidR="005C40BE" w:rsidRDefault="00F30D6D" w:rsidP="000A7BA7">
      <w:pPr>
        <w:pStyle w:val="Text"/>
      </w:pPr>
      <w:r w:rsidRPr="00F30D6D">
        <w:rPr>
          <w:noProof/>
        </w:rPr>
        <w:drawing>
          <wp:inline distT="0" distB="0" distL="0" distR="0" wp14:anchorId="0920CC38" wp14:editId="64AD2B48">
            <wp:extent cx="3802494" cy="1844040"/>
            <wp:effectExtent l="0" t="0" r="7620" b="381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3111" cy="185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559C" w14:textId="7F6E475B" w:rsidR="005C40BE" w:rsidRDefault="00A9330B" w:rsidP="000A7BA7">
      <w:pPr>
        <w:pStyle w:val="Text"/>
      </w:pPr>
      <w:r>
        <w:t xml:space="preserve">Ändern Sie das Label auf </w:t>
      </w:r>
      <w:r w:rsidRPr="00A9330B">
        <w:rPr>
          <w:b/>
        </w:rPr>
        <w:t>Geschlecht</w:t>
      </w:r>
      <w:r>
        <w:t>.</w:t>
      </w:r>
    </w:p>
    <w:p w14:paraId="72F55129" w14:textId="2C6DB800" w:rsidR="00E06E9D" w:rsidRDefault="00E06E9D" w:rsidP="000A7BA7">
      <w:pPr>
        <w:pStyle w:val="Text"/>
      </w:pPr>
      <w:r w:rsidRPr="00E06E9D">
        <w:rPr>
          <w:noProof/>
        </w:rPr>
        <w:drawing>
          <wp:inline distT="0" distB="0" distL="0" distR="0" wp14:anchorId="08389DB0" wp14:editId="40F9CEE2">
            <wp:extent cx="3177540" cy="1088698"/>
            <wp:effectExtent l="0" t="0" r="381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5103" cy="109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91FE" w14:textId="3C028D94" w:rsidR="001D33C3" w:rsidRDefault="003B2A30" w:rsidP="000A7BA7">
      <w:pPr>
        <w:pStyle w:val="Text"/>
      </w:pPr>
      <w:r>
        <w:lastRenderedPageBreak/>
        <w:t xml:space="preserve">Im Data-Reiter wählen Sie als Data Source Type – </w:t>
      </w:r>
      <w:r w:rsidRPr="003B2A30">
        <w:rPr>
          <w:b/>
        </w:rPr>
        <w:t>Custom</w:t>
      </w:r>
      <w:r>
        <w:t xml:space="preserve"> aus. Damit haben </w:t>
      </w:r>
      <w:r w:rsidR="006B777D">
        <w:t xml:space="preserve">Sie </w:t>
      </w:r>
      <w:r>
        <w:t>die Möglichkeit</w:t>
      </w:r>
      <w:r w:rsidR="00724E2B">
        <w:t xml:space="preserve"> ein individuelles Skript zu schreiben, welches auf den übergebenen Datenknoten zugreifen kann.</w:t>
      </w:r>
    </w:p>
    <w:p w14:paraId="5CD57382" w14:textId="5714E63F" w:rsidR="00280EC3" w:rsidRDefault="00ED1FFB" w:rsidP="000A7BA7">
      <w:pPr>
        <w:pStyle w:val="Text"/>
      </w:pPr>
      <w:r w:rsidRPr="00ED1FFB">
        <w:rPr>
          <w:noProof/>
        </w:rPr>
        <w:drawing>
          <wp:inline distT="0" distB="0" distL="0" distR="0" wp14:anchorId="57D1D281" wp14:editId="278593FA">
            <wp:extent cx="4656223" cy="2781541"/>
            <wp:effectExtent l="0" t="0" r="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D3B1" w14:textId="02E5C753" w:rsidR="005A7783" w:rsidRDefault="005A7783" w:rsidP="000A7BA7">
      <w:pPr>
        <w:pStyle w:val="Text"/>
      </w:pPr>
      <w:r>
        <w:t xml:space="preserve">Das Skript erzeugt zunächst ein </w:t>
      </w:r>
      <w:r w:rsidR="00536DB0">
        <w:t xml:space="preserve">leeres </w:t>
      </w:r>
      <w:r>
        <w:t xml:space="preserve">Array mit dem Namen </w:t>
      </w:r>
      <w:proofErr w:type="spellStart"/>
      <w:r w:rsidRPr="007F20EA">
        <w:rPr>
          <w:color w:val="0070C0"/>
        </w:rPr>
        <w:t>temp</w:t>
      </w:r>
      <w:proofErr w:type="spellEnd"/>
      <w:r>
        <w:t xml:space="preserve">. </w:t>
      </w:r>
      <w:r w:rsidR="00EE7D45">
        <w:t xml:space="preserve">Mit </w:t>
      </w:r>
      <w:proofErr w:type="spellStart"/>
      <w:r w:rsidR="00EE7D45" w:rsidRPr="00902A2C">
        <w:rPr>
          <w:color w:val="0070C0"/>
        </w:rPr>
        <w:t>data</w:t>
      </w:r>
      <w:proofErr w:type="spellEnd"/>
      <w:r w:rsidR="00EE7D45" w:rsidRPr="00902A2C">
        <w:rPr>
          <w:color w:val="0070C0"/>
        </w:rPr>
        <w:t>['Geschlechter'</w:t>
      </w:r>
      <w:proofErr w:type="gramStart"/>
      <w:r w:rsidR="00EE7D45" w:rsidRPr="00902A2C">
        <w:rPr>
          <w:color w:val="0070C0"/>
        </w:rPr>
        <w:t>].</w:t>
      </w:r>
      <w:proofErr w:type="spellStart"/>
      <w:r w:rsidR="00EE7D45" w:rsidRPr="00902A2C">
        <w:rPr>
          <w:color w:val="0070C0"/>
        </w:rPr>
        <w:t>forEach</w:t>
      </w:r>
      <w:proofErr w:type="spellEnd"/>
      <w:proofErr w:type="gramEnd"/>
      <w:r w:rsidR="00EE7D45" w:rsidRPr="00902A2C">
        <w:rPr>
          <w:color w:val="0070C0"/>
        </w:rPr>
        <w:t>()</w:t>
      </w:r>
      <w:r w:rsidR="00EE7D45">
        <w:t xml:space="preserve"> </w:t>
      </w:r>
      <w:r w:rsidR="002C2B28">
        <w:t xml:space="preserve">wird </w:t>
      </w:r>
      <w:r w:rsidR="00EE7D45">
        <w:t xml:space="preserve">über alle Mehrfachknoten </w:t>
      </w:r>
      <w:r w:rsidR="00EE7D45" w:rsidRPr="00902A2C">
        <w:rPr>
          <w:b/>
        </w:rPr>
        <w:t>Geschlecht</w:t>
      </w:r>
      <w:r w:rsidR="00DE14FD">
        <w:rPr>
          <w:b/>
        </w:rPr>
        <w:t>er*</w:t>
      </w:r>
      <w:r w:rsidR="002C2B28">
        <w:rPr>
          <w:b/>
        </w:rPr>
        <w:t xml:space="preserve"> </w:t>
      </w:r>
      <w:r w:rsidR="002C2B28">
        <w:t>iteriert</w:t>
      </w:r>
      <w:r w:rsidR="00902A2C">
        <w:t xml:space="preserve">. </w:t>
      </w:r>
      <w:r w:rsidR="00125FC0">
        <w:t xml:space="preserve"> </w:t>
      </w:r>
      <w:r w:rsidR="00237A86">
        <w:t>Dieser Iteration</w:t>
      </w:r>
      <w:r w:rsidR="006402B0">
        <w:t xml:space="preserve"> wir</w:t>
      </w:r>
      <w:r w:rsidR="002C2B28">
        <w:t>d</w:t>
      </w:r>
      <w:r w:rsidR="006402B0">
        <w:t xml:space="preserve"> eine Funktion mit </w:t>
      </w:r>
      <w:r w:rsidR="006E6AA6">
        <w:t xml:space="preserve">der Variablen </w:t>
      </w:r>
      <w:proofErr w:type="spellStart"/>
      <w:r w:rsidR="006402B0" w:rsidRPr="001E6E7B">
        <w:rPr>
          <w:bCs/>
          <w:color w:val="0070C0"/>
        </w:rPr>
        <w:t>geschlecht</w:t>
      </w:r>
      <w:proofErr w:type="spellEnd"/>
      <w:r w:rsidR="002C2B28">
        <w:rPr>
          <w:bCs/>
          <w:color w:val="0070C0"/>
        </w:rPr>
        <w:t xml:space="preserve"> </w:t>
      </w:r>
      <w:r w:rsidR="002C2B28">
        <w:t>übergeben</w:t>
      </w:r>
      <w:r w:rsidR="006402B0">
        <w:t xml:space="preserve">, </w:t>
      </w:r>
      <w:r w:rsidR="006E6AA6">
        <w:t>d</w:t>
      </w:r>
      <w:r w:rsidR="00CB4C04">
        <w:t>ie</w:t>
      </w:r>
      <w:r w:rsidR="006E6AA6">
        <w:t xml:space="preserve"> nacheinander</w:t>
      </w:r>
      <w:r w:rsidR="001E6E7B">
        <w:t xml:space="preserve"> alle Werte </w:t>
      </w:r>
      <w:proofErr w:type="gramStart"/>
      <w:r w:rsidR="001E6E7B">
        <w:t xml:space="preserve">von </w:t>
      </w:r>
      <w:r w:rsidR="001E6E7B" w:rsidRPr="001E6E7B">
        <w:rPr>
          <w:b/>
          <w:bCs/>
        </w:rPr>
        <w:t>Geschlechter</w:t>
      </w:r>
      <w:proofErr w:type="gramEnd"/>
      <w:r w:rsidR="001E6E7B">
        <w:t xml:space="preserve"> enthält.</w:t>
      </w:r>
      <w:r w:rsidR="004439E3">
        <w:t xml:space="preserve"> </w:t>
      </w:r>
      <w:r w:rsidR="005B41C0">
        <w:t>In der Funktion</w:t>
      </w:r>
      <w:r w:rsidR="001218B3">
        <w:t xml:space="preserve"> </w:t>
      </w:r>
      <w:r w:rsidR="00B65FD7">
        <w:t xml:space="preserve">wird nun je </w:t>
      </w:r>
      <w:proofErr w:type="gramStart"/>
      <w:r w:rsidR="00B65FD7">
        <w:t>Wert</w:t>
      </w:r>
      <w:proofErr w:type="gramEnd"/>
      <w:r w:rsidR="00B65FD7">
        <w:t xml:space="preserve"> ein JSON erzeugt</w:t>
      </w:r>
      <w:r w:rsidR="0004104D">
        <w:t xml:space="preserve"> </w:t>
      </w:r>
      <w:r w:rsidR="002D0462">
        <w:t xml:space="preserve">und dem </w:t>
      </w:r>
      <w:proofErr w:type="spellStart"/>
      <w:r w:rsidR="002D0462" w:rsidRPr="007706B3">
        <w:rPr>
          <w:color w:val="0070C0"/>
        </w:rPr>
        <w:t>temp</w:t>
      </w:r>
      <w:proofErr w:type="spellEnd"/>
      <w:r w:rsidR="002D0462">
        <w:t xml:space="preserve">-Array </w:t>
      </w:r>
      <w:r w:rsidR="007706B3">
        <w:t xml:space="preserve">hinzugefügt, </w:t>
      </w:r>
      <w:r w:rsidR="0004104D">
        <w:t xml:space="preserve">in welchem </w:t>
      </w:r>
      <w:proofErr w:type="spellStart"/>
      <w:r w:rsidR="0004104D" w:rsidRPr="00BA093E">
        <w:rPr>
          <w:color w:val="0070C0"/>
        </w:rPr>
        <w:t>value</w:t>
      </w:r>
      <w:proofErr w:type="spellEnd"/>
      <w:r w:rsidR="0004104D" w:rsidRPr="00BA093E">
        <w:rPr>
          <w:color w:val="0070C0"/>
        </w:rPr>
        <w:t xml:space="preserve"> </w:t>
      </w:r>
      <w:r w:rsidR="0004104D">
        <w:t xml:space="preserve">und </w:t>
      </w:r>
      <w:proofErr w:type="spellStart"/>
      <w:r w:rsidR="0004104D" w:rsidRPr="00BA093E">
        <w:rPr>
          <w:color w:val="0070C0"/>
        </w:rPr>
        <w:t>label</w:t>
      </w:r>
      <w:proofErr w:type="spellEnd"/>
      <w:r w:rsidR="0004104D" w:rsidRPr="00BA093E">
        <w:rPr>
          <w:color w:val="0070C0"/>
        </w:rPr>
        <w:t xml:space="preserve"> </w:t>
      </w:r>
      <w:r w:rsidR="0004104D">
        <w:t>je</w:t>
      </w:r>
      <w:r w:rsidR="00CB4C04">
        <w:t xml:space="preserve">weils </w:t>
      </w:r>
      <w:r w:rsidR="00C06D5A">
        <w:t xml:space="preserve">den Inhalt </w:t>
      </w:r>
      <w:r w:rsidR="000B49B0">
        <w:t xml:space="preserve">aus dem Unterknoten </w:t>
      </w:r>
      <w:r w:rsidR="000B49B0" w:rsidRPr="000B49B0">
        <w:rPr>
          <w:b/>
        </w:rPr>
        <w:t>Text</w:t>
      </w:r>
      <w:r w:rsidR="000B49B0">
        <w:t xml:space="preserve"> </w:t>
      </w:r>
      <w:r w:rsidR="00C06D5A">
        <w:t xml:space="preserve">zugewiesen bekommen. </w:t>
      </w:r>
      <w:r w:rsidR="00F553EC">
        <w:t>Das so erzeugt Array wir</w:t>
      </w:r>
      <w:r w:rsidR="00610ACB">
        <w:t>d</w:t>
      </w:r>
      <w:r w:rsidR="00F553EC">
        <w:t xml:space="preserve"> </w:t>
      </w:r>
      <w:r w:rsidR="009B32FE">
        <w:t xml:space="preserve">der Variablen </w:t>
      </w:r>
      <w:proofErr w:type="spellStart"/>
      <w:r w:rsidR="00F553EC" w:rsidRPr="00454DF6">
        <w:rPr>
          <w:color w:val="0070C0"/>
        </w:rPr>
        <w:t>values</w:t>
      </w:r>
      <w:proofErr w:type="spellEnd"/>
      <w:r w:rsidR="00610ACB" w:rsidRPr="00610ACB">
        <w:t xml:space="preserve"> </w:t>
      </w:r>
      <w:r w:rsidR="00610ACB">
        <w:t>übergeben</w:t>
      </w:r>
      <w:r w:rsidR="00F553EC">
        <w:t xml:space="preserve">, welche </w:t>
      </w:r>
      <w:r w:rsidR="00454DF6">
        <w:t xml:space="preserve">dann </w:t>
      </w:r>
      <w:commentRangeStart w:id="5"/>
      <w:r w:rsidR="00454DF6">
        <w:t>im Editor</w:t>
      </w:r>
      <w:commentRangeEnd w:id="5"/>
      <w:r w:rsidR="004E3398">
        <w:rPr>
          <w:rStyle w:val="Kommentarzeichen"/>
          <w:rFonts w:asciiTheme="minorHAnsi" w:hAnsiTheme="minorHAnsi" w:cstheme="minorBidi"/>
          <w:color w:val="595959" w:themeColor="text1" w:themeTint="A6"/>
        </w:rPr>
        <w:commentReference w:id="5"/>
      </w:r>
      <w:r w:rsidR="00454DF6">
        <w:t xml:space="preserve"> die Werte widerspiegelt.</w:t>
      </w:r>
    </w:p>
    <w:p w14:paraId="2A932945" w14:textId="6DC1C490" w:rsidR="001D33C3" w:rsidRDefault="00FB4006" w:rsidP="000A7BA7">
      <w:pPr>
        <w:pStyle w:val="Text"/>
      </w:pPr>
      <w:r>
        <w:t xml:space="preserve">Schlussendlich übergeben </w:t>
      </w:r>
      <w:r w:rsidR="001F4FD3">
        <w:t>Sie</w:t>
      </w:r>
      <w:r>
        <w:t xml:space="preserve"> dem Datenmodellknoten </w:t>
      </w:r>
      <w:proofErr w:type="spellStart"/>
      <w:r w:rsidRPr="00041D61">
        <w:rPr>
          <w:b/>
          <w:bCs/>
        </w:rPr>
        <w:t>ausgewaehltesGeschlecht</w:t>
      </w:r>
      <w:proofErr w:type="spellEnd"/>
      <w:r>
        <w:t xml:space="preserve"> </w:t>
      </w:r>
      <w:r w:rsidR="00041D61">
        <w:t>das Ergebnis der Auswahl im TONIC-Editor.</w:t>
      </w:r>
    </w:p>
    <w:p w14:paraId="0CF99D8D" w14:textId="38CB4062" w:rsidR="001D33C3" w:rsidRDefault="005830F1" w:rsidP="000A7BA7">
      <w:pPr>
        <w:pStyle w:val="Text"/>
      </w:pPr>
      <w:r w:rsidRPr="005830F1">
        <w:rPr>
          <w:noProof/>
        </w:rPr>
        <w:drawing>
          <wp:inline distT="0" distB="0" distL="0" distR="0" wp14:anchorId="6871CDA2" wp14:editId="2BF3387A">
            <wp:extent cx="3672840" cy="1230252"/>
            <wp:effectExtent l="0" t="0" r="3810" b="8255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2217" cy="12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DD50" w14:textId="2ED10EDC" w:rsidR="002353EB" w:rsidRDefault="0069133E" w:rsidP="00B90818">
      <w:pPr>
        <w:pStyle w:val="berschrift1"/>
      </w:pPr>
      <w:bookmarkStart w:id="6" w:name="_Toc32386853"/>
      <w:r>
        <w:lastRenderedPageBreak/>
        <w:t xml:space="preserve">Mehrfach-Datenknoten </w:t>
      </w:r>
      <w:r w:rsidR="00F048AA">
        <w:t xml:space="preserve">im Editor </w:t>
      </w:r>
      <w:r w:rsidR="00B90818">
        <w:t>mit Werten füllen</w:t>
      </w:r>
      <w:bookmarkEnd w:id="6"/>
    </w:p>
    <w:p w14:paraId="472280C2" w14:textId="6ADF5C97" w:rsidR="002353EB" w:rsidRDefault="004D0175" w:rsidP="00267441">
      <w:pPr>
        <w:pStyle w:val="Textzusammenhalten"/>
      </w:pPr>
      <w:r>
        <w:t xml:space="preserve">Dem Anwender wird in diesem Beispiel die Möglichkeit gegeben, über den TONIC-Editor </w:t>
      </w:r>
      <w:r w:rsidR="004E279D">
        <w:t>eine Werteliste zu füllen, die im Dokument tabellarisch dargestellt werden kann.</w:t>
      </w:r>
      <w:r w:rsidR="0013110A">
        <w:t xml:space="preserve"> Dazu wird ein Dialog aufgerufen, in dem </w:t>
      </w:r>
      <w:r w:rsidR="00933107">
        <w:t xml:space="preserve">die Daten zeilenweise </w:t>
      </w:r>
      <w:r w:rsidR="00A25C81">
        <w:t>hinzugefügt werden könne</w:t>
      </w:r>
      <w:r w:rsidR="008450F4">
        <w:t>n</w:t>
      </w:r>
      <w:r w:rsidR="00A25C81">
        <w:t>.</w:t>
      </w:r>
    </w:p>
    <w:p w14:paraId="72121668" w14:textId="01EDD084" w:rsidR="00A25C81" w:rsidRDefault="00E25B11" w:rsidP="000A7BA7">
      <w:pPr>
        <w:pStyle w:val="Text"/>
      </w:pPr>
      <w:r w:rsidRPr="00E25B11">
        <w:rPr>
          <w:noProof/>
        </w:rPr>
        <w:drawing>
          <wp:inline distT="0" distB="0" distL="0" distR="0" wp14:anchorId="1B650164" wp14:editId="0C3BD04C">
            <wp:extent cx="4651248" cy="2689860"/>
            <wp:effectExtent l="0" t="0" r="0" b="0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57275" cy="26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7ABA" w14:textId="487A11B0" w:rsidR="002353EB" w:rsidRDefault="00724852" w:rsidP="005E2DFF">
      <w:pPr>
        <w:pStyle w:val="Textzusammenhalten"/>
      </w:pPr>
      <w:r>
        <w:t xml:space="preserve">Die Daten sollen anschließend </w:t>
      </w:r>
      <w:r w:rsidR="005E2DFF">
        <w:t>im</w:t>
      </w:r>
      <w:r>
        <w:t xml:space="preserve"> Mehrfachknoten </w:t>
      </w:r>
      <w:r w:rsidRPr="005E2DFF">
        <w:rPr>
          <w:b/>
        </w:rPr>
        <w:t>Person*</w:t>
      </w:r>
      <w:r>
        <w:t xml:space="preserve"> </w:t>
      </w:r>
      <w:r w:rsidR="005E2DFF">
        <w:t>gespeichert werden.</w:t>
      </w:r>
    </w:p>
    <w:p w14:paraId="7BB430E8" w14:textId="6FA68DF9" w:rsidR="00A6239C" w:rsidRDefault="000F6771" w:rsidP="000A7BA7">
      <w:pPr>
        <w:pStyle w:val="Text"/>
      </w:pPr>
      <w:r w:rsidRPr="000F6771">
        <w:rPr>
          <w:noProof/>
        </w:rPr>
        <w:drawing>
          <wp:inline distT="0" distB="0" distL="0" distR="0" wp14:anchorId="63A18191" wp14:editId="45F4781C">
            <wp:extent cx="3200677" cy="2255715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9B97" w14:textId="3BD353FD" w:rsidR="00A6239C" w:rsidRDefault="00D122A0" w:rsidP="00CB15F4">
      <w:pPr>
        <w:pStyle w:val="Textzusammenhalten"/>
      </w:pPr>
      <w:r>
        <w:lastRenderedPageBreak/>
        <w:t xml:space="preserve">Starten Sie den Dialog-Editor und </w:t>
      </w:r>
      <w:r w:rsidR="00885F78">
        <w:t xml:space="preserve">ziehen </w:t>
      </w:r>
      <w:r>
        <w:t xml:space="preserve">Sie </w:t>
      </w:r>
      <w:r w:rsidR="00885F78">
        <w:t xml:space="preserve">aus den Data-Komponenten ein </w:t>
      </w:r>
      <w:r w:rsidR="00885F78" w:rsidRPr="00CB15F4">
        <w:rPr>
          <w:b/>
          <w:bCs/>
        </w:rPr>
        <w:t xml:space="preserve">Data </w:t>
      </w:r>
      <w:proofErr w:type="spellStart"/>
      <w:r w:rsidR="00885F78" w:rsidRPr="00CB15F4">
        <w:rPr>
          <w:b/>
          <w:bCs/>
        </w:rPr>
        <w:t>Grid</w:t>
      </w:r>
      <w:proofErr w:type="spellEnd"/>
      <w:r w:rsidR="00885F78">
        <w:t xml:space="preserve"> in</w:t>
      </w:r>
      <w:r w:rsidR="00CB15F4">
        <w:t xml:space="preserve"> den Arbeitsbereich</w:t>
      </w:r>
      <w:r w:rsidR="00A93A45">
        <w:t>.</w:t>
      </w:r>
    </w:p>
    <w:p w14:paraId="7F225F06" w14:textId="5D70F0A7" w:rsidR="005E2DFF" w:rsidRDefault="006366EB" w:rsidP="000A7BA7">
      <w:pPr>
        <w:pStyle w:val="Text"/>
      </w:pPr>
      <w:r w:rsidRPr="006366EB">
        <w:rPr>
          <w:noProof/>
        </w:rPr>
        <w:drawing>
          <wp:inline distT="0" distB="0" distL="0" distR="0" wp14:anchorId="50CD19DF" wp14:editId="572C3FF4">
            <wp:extent cx="5761355" cy="1969135"/>
            <wp:effectExtent l="0" t="0" r="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1103" w14:textId="1C62CA4E" w:rsidR="005E2DFF" w:rsidRDefault="008E5056" w:rsidP="008E5056">
      <w:pPr>
        <w:pStyle w:val="Textzusammenhalten"/>
      </w:pPr>
      <w:r>
        <w:t xml:space="preserve">Ändern Sie das Label </w:t>
      </w:r>
      <w:r w:rsidR="00864B4C">
        <w:t xml:space="preserve">und API </w:t>
      </w:r>
      <w:r w:rsidR="00923B22">
        <w:t xml:space="preserve">Property Name </w:t>
      </w:r>
      <w:r>
        <w:t xml:space="preserve">auf </w:t>
      </w:r>
      <w:r w:rsidRPr="008E5056">
        <w:rPr>
          <w:b/>
        </w:rPr>
        <w:t>Person</w:t>
      </w:r>
      <w:r>
        <w:t>.</w:t>
      </w:r>
    </w:p>
    <w:p w14:paraId="6AF93354" w14:textId="419FDA32" w:rsidR="008E5056" w:rsidRDefault="008E5056" w:rsidP="000A7BA7">
      <w:pPr>
        <w:pStyle w:val="Text"/>
      </w:pPr>
      <w:r w:rsidRPr="008E5056">
        <w:rPr>
          <w:noProof/>
        </w:rPr>
        <w:drawing>
          <wp:inline distT="0" distB="0" distL="0" distR="0" wp14:anchorId="6C9115F2" wp14:editId="3A11AFD8">
            <wp:extent cx="2743200" cy="938582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67173" cy="94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F0D">
        <w:t xml:space="preserve">  </w:t>
      </w:r>
      <w:r w:rsidR="00925F0D" w:rsidRPr="00165DAD">
        <w:rPr>
          <w:noProof/>
        </w:rPr>
        <w:drawing>
          <wp:inline distT="0" distB="0" distL="0" distR="0" wp14:anchorId="160EBED1" wp14:editId="4EBB0555">
            <wp:extent cx="2758440" cy="934529"/>
            <wp:effectExtent l="0" t="0" r="3810" b="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413" cy="9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87FB" w14:textId="69CC939B" w:rsidR="00796667" w:rsidRDefault="006C5301" w:rsidP="000A7BA7">
      <w:pPr>
        <w:pStyle w:val="Text"/>
      </w:pPr>
      <w:r>
        <w:t xml:space="preserve">Ändern Sie den </w:t>
      </w:r>
      <w:r w:rsidR="00CE7D84">
        <w:t>Anzeigetext</w:t>
      </w:r>
      <w:r w:rsidR="00402519">
        <w:t xml:space="preserve"> der Schaltfläche</w:t>
      </w:r>
      <w:r w:rsidR="00CE7D84">
        <w:t>,</w:t>
      </w:r>
      <w:r>
        <w:t xml:space="preserve"> </w:t>
      </w:r>
      <w:r w:rsidR="00402519">
        <w:t xml:space="preserve">die </w:t>
      </w:r>
      <w:r>
        <w:t>weitere Zeilen hinzuzufüg</w:t>
      </w:r>
      <w:r w:rsidR="00402519">
        <w:t>t</w:t>
      </w:r>
      <w:r>
        <w:t>.</w:t>
      </w:r>
      <w:r w:rsidR="004C3196">
        <w:t xml:space="preserve"> Klicken Sie </w:t>
      </w:r>
      <w:r w:rsidR="00466C1C">
        <w:t xml:space="preserve">anschließend </w:t>
      </w:r>
      <w:r w:rsidR="004C3196">
        <w:t>auf Save</w:t>
      </w:r>
      <w:r w:rsidR="00466C1C">
        <w:t>.</w:t>
      </w:r>
    </w:p>
    <w:p w14:paraId="0287799D" w14:textId="3E4B049C" w:rsidR="00796667" w:rsidRDefault="00796667" w:rsidP="000A7BA7">
      <w:pPr>
        <w:pStyle w:val="Text"/>
      </w:pPr>
      <w:r w:rsidRPr="00796667">
        <w:rPr>
          <w:noProof/>
        </w:rPr>
        <w:drawing>
          <wp:inline distT="0" distB="0" distL="0" distR="0" wp14:anchorId="5EFCB15B" wp14:editId="2DB52382">
            <wp:extent cx="3135086" cy="548640"/>
            <wp:effectExtent l="0" t="0" r="8255" b="381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9993" cy="5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D9B0" w14:textId="0FB48FFD" w:rsidR="005E2DFF" w:rsidRDefault="00295970" w:rsidP="000A7BA7">
      <w:pPr>
        <w:pStyle w:val="Text"/>
      </w:pPr>
      <w:r>
        <w:t xml:space="preserve">Ziehen Sie nun ein </w:t>
      </w:r>
      <w:r w:rsidRPr="0057556C">
        <w:rPr>
          <w:b/>
          <w:bCs/>
        </w:rPr>
        <w:t>Textfeld</w:t>
      </w:r>
      <w:r>
        <w:t xml:space="preserve"> in das Feld unter Person.</w:t>
      </w:r>
    </w:p>
    <w:p w14:paraId="6A9B2DD2" w14:textId="4FA26C3D" w:rsidR="00367D7E" w:rsidRDefault="00367D7E" w:rsidP="000A7BA7">
      <w:pPr>
        <w:pStyle w:val="Text"/>
      </w:pPr>
      <w:r w:rsidRPr="00367D7E">
        <w:rPr>
          <w:noProof/>
        </w:rPr>
        <w:drawing>
          <wp:inline distT="0" distB="0" distL="0" distR="0" wp14:anchorId="251F368E" wp14:editId="0E41F5E1">
            <wp:extent cx="5761355" cy="1266190"/>
            <wp:effectExtent l="0" t="0" r="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0F0" w14:textId="23BDA131" w:rsidR="008E5056" w:rsidRDefault="00DA68A3" w:rsidP="000A7BA7">
      <w:pPr>
        <w:pStyle w:val="Text"/>
      </w:pPr>
      <w:r>
        <w:t>Ändern Sie</w:t>
      </w:r>
      <w:r w:rsidR="00EE545E">
        <w:t xml:space="preserve"> Label und API </w:t>
      </w:r>
      <w:r w:rsidR="000B5DCD">
        <w:t xml:space="preserve">Property Name </w:t>
      </w:r>
      <w:proofErr w:type="gramStart"/>
      <w:r w:rsidR="00E45037">
        <w:t xml:space="preserve">auf </w:t>
      </w:r>
      <w:r w:rsidR="00EE545E" w:rsidRPr="00EE545E">
        <w:rPr>
          <w:b/>
        </w:rPr>
        <w:t>Name</w:t>
      </w:r>
      <w:proofErr w:type="gramEnd"/>
      <w:r w:rsidR="00EE545E">
        <w:t>.</w:t>
      </w:r>
      <w:r w:rsidR="00B8692C">
        <w:t xml:space="preserve"> Klicken Sie anschließend wieder auf Save.</w:t>
      </w:r>
    </w:p>
    <w:p w14:paraId="34FB65A9" w14:textId="35C6FB15" w:rsidR="00DA68A3" w:rsidRDefault="00DA68A3" w:rsidP="000A7BA7">
      <w:pPr>
        <w:pStyle w:val="Text"/>
      </w:pPr>
      <w:r w:rsidRPr="00DA68A3">
        <w:rPr>
          <w:noProof/>
        </w:rPr>
        <w:drawing>
          <wp:inline distT="0" distB="0" distL="0" distR="0" wp14:anchorId="485392AC" wp14:editId="460531AB">
            <wp:extent cx="2781300" cy="956361"/>
            <wp:effectExtent l="0" t="0" r="0" b="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950" cy="9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2D0">
        <w:t xml:space="preserve">  </w:t>
      </w:r>
      <w:r w:rsidR="000372D0" w:rsidRPr="000372D0">
        <w:rPr>
          <w:noProof/>
        </w:rPr>
        <w:drawing>
          <wp:inline distT="0" distB="0" distL="0" distR="0" wp14:anchorId="2D9B2913" wp14:editId="6D2EECB3">
            <wp:extent cx="2773680" cy="945779"/>
            <wp:effectExtent l="0" t="0" r="7620" b="6985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9994" cy="96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BD24" w14:textId="5158774D" w:rsidR="008E5056" w:rsidRDefault="00696EBE" w:rsidP="00841CA9">
      <w:pPr>
        <w:pStyle w:val="Textzusammenhalten"/>
      </w:pPr>
      <w:r>
        <w:lastRenderedPageBreak/>
        <w:t xml:space="preserve">Als nächstes ziehen Sie </w:t>
      </w:r>
      <w:r w:rsidR="0057556C">
        <w:t xml:space="preserve">eine </w:t>
      </w:r>
      <w:r w:rsidR="0057556C" w:rsidRPr="0057556C">
        <w:rPr>
          <w:b/>
          <w:bCs/>
        </w:rPr>
        <w:t>Select</w:t>
      </w:r>
      <w:r w:rsidR="0057556C">
        <w:t>-Komponente neben das Name-Eingabefeld.</w:t>
      </w:r>
    </w:p>
    <w:p w14:paraId="7E33980B" w14:textId="3C8B78E7" w:rsidR="00696EBE" w:rsidRDefault="00696EBE" w:rsidP="000A7BA7">
      <w:pPr>
        <w:pStyle w:val="Text"/>
      </w:pPr>
      <w:r w:rsidRPr="00696EBE">
        <w:rPr>
          <w:noProof/>
        </w:rPr>
        <w:drawing>
          <wp:inline distT="0" distB="0" distL="0" distR="0" wp14:anchorId="4DA9F9A7" wp14:editId="5A6A0C3A">
            <wp:extent cx="5761355" cy="1776730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FEA" w14:textId="4B512B27" w:rsidR="00671A69" w:rsidRDefault="00671A69" w:rsidP="00217314">
      <w:pPr>
        <w:pStyle w:val="Textzusammenhalten"/>
      </w:pPr>
      <w:r>
        <w:t xml:space="preserve">Ändern Sie Label und API auf </w:t>
      </w:r>
      <w:r>
        <w:rPr>
          <w:b/>
        </w:rPr>
        <w:t>Geschlecht</w:t>
      </w:r>
      <w:r>
        <w:t>.</w:t>
      </w:r>
      <w:r w:rsidR="00CC7EAF">
        <w:t xml:space="preserve"> Wechseln Sie dann auf den Data-Reiter</w:t>
      </w:r>
      <w:r w:rsidR="00705470">
        <w:t>, wählen Sie Custom aus und geben Sie folgendes S</w:t>
      </w:r>
      <w:r w:rsidR="006960A1">
        <w:t>k</w:t>
      </w:r>
      <w:r w:rsidR="00705470">
        <w:t xml:space="preserve">ript </w:t>
      </w:r>
      <w:r w:rsidR="00B1530C">
        <w:t>ein. Dies entspricht dem Beispiel aus dem vorherigen Kapitel.</w:t>
      </w:r>
    </w:p>
    <w:p w14:paraId="66C4AB27" w14:textId="229CA9A2" w:rsidR="00CC7EAF" w:rsidRDefault="00217314" w:rsidP="00671A69">
      <w:pPr>
        <w:pStyle w:val="Text"/>
      </w:pPr>
      <w:r w:rsidRPr="00217314">
        <w:rPr>
          <w:noProof/>
        </w:rPr>
        <w:drawing>
          <wp:inline distT="0" distB="0" distL="0" distR="0" wp14:anchorId="6F247534" wp14:editId="64B1456C">
            <wp:extent cx="4640982" cy="3917019"/>
            <wp:effectExtent l="0" t="0" r="7620" b="762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99CF" w14:textId="5CF304FA" w:rsidR="008E5056" w:rsidRDefault="005A0A48" w:rsidP="000A7BA7">
      <w:pPr>
        <w:pStyle w:val="Text"/>
      </w:pPr>
      <w:r>
        <w:t xml:space="preserve">Ziehen Sie nun </w:t>
      </w:r>
      <w:proofErr w:type="gramStart"/>
      <w:r w:rsidR="00721731">
        <w:t>eine Date</w:t>
      </w:r>
      <w:proofErr w:type="gramEnd"/>
      <w:r w:rsidR="00721731">
        <w:t xml:space="preserve">/Time-Komponente in den </w:t>
      </w:r>
      <w:r w:rsidR="004D5AB3">
        <w:t>Formularbereich.</w:t>
      </w:r>
    </w:p>
    <w:p w14:paraId="790913EB" w14:textId="7B890A22" w:rsidR="009E7352" w:rsidRDefault="009E7352" w:rsidP="000A7BA7">
      <w:pPr>
        <w:pStyle w:val="Text"/>
      </w:pPr>
      <w:r w:rsidRPr="009E7352">
        <w:rPr>
          <w:noProof/>
        </w:rPr>
        <w:drawing>
          <wp:inline distT="0" distB="0" distL="0" distR="0" wp14:anchorId="5356B382" wp14:editId="0C2EFA26">
            <wp:extent cx="5761355" cy="1490980"/>
            <wp:effectExtent l="0" t="0" r="0" b="0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DFFB" w14:textId="09A09BE8" w:rsidR="008E5056" w:rsidRDefault="004D5AB3" w:rsidP="00E257A7">
      <w:pPr>
        <w:pStyle w:val="Textzusammenhalten"/>
      </w:pPr>
      <w:r>
        <w:lastRenderedPageBreak/>
        <w:t xml:space="preserve">Ändern Sie Label und API auf </w:t>
      </w:r>
      <w:r>
        <w:rPr>
          <w:b/>
        </w:rPr>
        <w:t>Geburtsdatum</w:t>
      </w:r>
      <w:r w:rsidRPr="0055356B">
        <w:t>.</w:t>
      </w:r>
      <w:r w:rsidR="0055356B">
        <w:t xml:space="preserve"> </w:t>
      </w:r>
      <w:r w:rsidR="00D208B3">
        <w:t xml:space="preserve">Ändern Sie im </w:t>
      </w:r>
      <w:r w:rsidR="00D208B3" w:rsidRPr="00267EC2">
        <w:rPr>
          <w:b/>
          <w:bCs/>
        </w:rPr>
        <w:t>Display</w:t>
      </w:r>
      <w:r w:rsidR="00D208B3">
        <w:t>-Reiter das Datumsformat.</w:t>
      </w:r>
    </w:p>
    <w:p w14:paraId="3FE7ECF5" w14:textId="68D4CF79" w:rsidR="008E5056" w:rsidRDefault="00E257A7" w:rsidP="000A7BA7">
      <w:pPr>
        <w:pStyle w:val="Text"/>
      </w:pPr>
      <w:r w:rsidRPr="00E257A7">
        <w:rPr>
          <w:noProof/>
        </w:rPr>
        <w:drawing>
          <wp:inline distT="0" distB="0" distL="0" distR="0" wp14:anchorId="2F48B170" wp14:editId="6184D9E6">
            <wp:extent cx="3154680" cy="3717103"/>
            <wp:effectExtent l="0" t="0" r="762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1467" cy="37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3132" w14:textId="61BC9D47" w:rsidR="00C656E5" w:rsidRDefault="00267EC2" w:rsidP="000A7BA7">
      <w:pPr>
        <w:pStyle w:val="Text"/>
      </w:pPr>
      <w:r>
        <w:t xml:space="preserve">Schalten Sie im </w:t>
      </w:r>
      <w:r w:rsidRPr="00267EC2">
        <w:rPr>
          <w:b/>
          <w:bCs/>
        </w:rPr>
        <w:t>Time</w:t>
      </w:r>
      <w:r>
        <w:t>-Reiter die Eingabe einer Uhrzeit aus</w:t>
      </w:r>
      <w:r w:rsidR="00DB78BF">
        <w:t xml:space="preserve"> und klicken Sie auf Save.</w:t>
      </w:r>
    </w:p>
    <w:p w14:paraId="0DEF238D" w14:textId="05DB9E97" w:rsidR="00C656E5" w:rsidRDefault="00C656E5" w:rsidP="000A7BA7">
      <w:pPr>
        <w:pStyle w:val="Text"/>
      </w:pPr>
      <w:r w:rsidRPr="00C656E5">
        <w:rPr>
          <w:noProof/>
        </w:rPr>
        <w:drawing>
          <wp:inline distT="0" distB="0" distL="0" distR="0" wp14:anchorId="437EEF04" wp14:editId="334383D3">
            <wp:extent cx="3169920" cy="1098487"/>
            <wp:effectExtent l="0" t="0" r="0" b="6985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8795" cy="11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BAC8" w14:textId="0A611F93" w:rsidR="00C25C70" w:rsidRDefault="00C25C70" w:rsidP="000A7BA7">
      <w:pPr>
        <w:pStyle w:val="Text"/>
      </w:pPr>
      <w:r>
        <w:t>Än</w:t>
      </w:r>
      <w:r w:rsidR="00DB78BF">
        <w:t xml:space="preserve">dern Sie nun noch </w:t>
      </w:r>
      <w:r w:rsidR="007F0C51">
        <w:t xml:space="preserve">das Label der </w:t>
      </w:r>
      <w:proofErr w:type="spellStart"/>
      <w:r w:rsidR="007F0C51">
        <w:t>Submit</w:t>
      </w:r>
      <w:proofErr w:type="spellEnd"/>
      <w:r w:rsidR="007F0C51">
        <w:t xml:space="preserve">-Schaltfläche auf </w:t>
      </w:r>
      <w:r w:rsidR="007F0C51" w:rsidRPr="00B87BBD">
        <w:rPr>
          <w:b/>
          <w:bCs/>
        </w:rPr>
        <w:t>Speichern</w:t>
      </w:r>
      <w:r w:rsidR="007F0C51">
        <w:t>.</w:t>
      </w:r>
    </w:p>
    <w:p w14:paraId="4B04FA6E" w14:textId="4E1F73D8" w:rsidR="00245D85" w:rsidRDefault="00867CF8" w:rsidP="000A7BA7">
      <w:pPr>
        <w:pStyle w:val="Text"/>
      </w:pPr>
      <w:r>
        <w:t xml:space="preserve">Exportieren Sie anschließend das JSON und kopieren dieses in der Workbench in </w:t>
      </w:r>
      <w:r w:rsidR="0066202B">
        <w:t xml:space="preserve">eine </w:t>
      </w:r>
      <w:proofErr w:type="spellStart"/>
      <w:proofErr w:type="gramStart"/>
      <w:r w:rsidR="0066202B">
        <w:t>form.io.json</w:t>
      </w:r>
      <w:proofErr w:type="spellEnd"/>
      <w:proofErr w:type="gramEnd"/>
      <w:r w:rsidR="0066202B">
        <w:t xml:space="preserve">-Datei. Testen Sie </w:t>
      </w:r>
      <w:r w:rsidR="00EA3A64">
        <w:t>den Dialog auf dem Server.</w:t>
      </w:r>
    </w:p>
    <w:p w14:paraId="169462ED" w14:textId="55A3DEC3" w:rsidR="00C656E5" w:rsidRDefault="00C656E5" w:rsidP="000A7BA7">
      <w:pPr>
        <w:pStyle w:val="Text"/>
      </w:pPr>
    </w:p>
    <w:p w14:paraId="0AA5AF51" w14:textId="77777777" w:rsidR="00C656E5" w:rsidRDefault="00C656E5" w:rsidP="000A7BA7">
      <w:pPr>
        <w:pStyle w:val="Text"/>
      </w:pPr>
    </w:p>
    <w:p w14:paraId="5283C4E6" w14:textId="24258459" w:rsidR="008E5056" w:rsidRDefault="008E5056" w:rsidP="000A7BA7">
      <w:pPr>
        <w:pStyle w:val="Text"/>
      </w:pPr>
    </w:p>
    <w:p w14:paraId="4E53072C" w14:textId="77777777" w:rsidR="008E5056" w:rsidRDefault="008E5056" w:rsidP="000A7BA7">
      <w:pPr>
        <w:pStyle w:val="Text"/>
      </w:pPr>
    </w:p>
    <w:sectPr w:rsidR="008E5056" w:rsidSect="00444D06">
      <w:headerReference w:type="default" r:id="rId54"/>
      <w:footerReference w:type="default" r:id="rId55"/>
      <w:headerReference w:type="first" r:id="rId56"/>
      <w:pgSz w:w="11907" w:h="16839" w:code="9"/>
      <w:pgMar w:top="1417" w:right="1417" w:bottom="1134" w:left="1417" w:header="709" w:footer="567" w:gutter="0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Jens Ober" w:date="2020-02-19T09:14:00Z" w:initials="JO">
    <w:p w14:paraId="04B0F954" w14:textId="77777777" w:rsidR="00AE280D" w:rsidRDefault="00AE280D">
      <w:pPr>
        <w:pStyle w:val="Kommentartext"/>
      </w:pPr>
      <w:r>
        <w:rPr>
          <w:rStyle w:val="Kommentarzeichen"/>
        </w:rPr>
        <w:annotationRef/>
      </w:r>
      <w:r>
        <w:t>Das sollte nicht das von uns vorgeschlagene Standardvorgehen sein.</w:t>
      </w:r>
    </w:p>
    <w:p w14:paraId="2872E89F" w14:textId="2562A371" w:rsidR="00AE280D" w:rsidRDefault="00AE280D">
      <w:pPr>
        <w:pStyle w:val="Kommentartext"/>
      </w:pPr>
      <w:r>
        <w:t>In Eigenschaften „</w:t>
      </w:r>
      <w:proofErr w:type="spellStart"/>
      <w:r>
        <w:t>true</w:t>
      </w:r>
      <w:proofErr w:type="spellEnd"/>
      <w:r>
        <w:t xml:space="preserve">“ eintragen und in den Skripte Reiter wechseln. Hier hat man </w:t>
      </w:r>
      <w:proofErr w:type="spellStart"/>
      <w:r>
        <w:t>zumindes</w:t>
      </w:r>
      <w:proofErr w:type="spellEnd"/>
      <w:r>
        <w:t xml:space="preserve"> Syntaxhervorhebungen…</w:t>
      </w:r>
    </w:p>
  </w:comment>
  <w:comment w:id="5" w:author="Jens Ober" w:date="2020-02-19T09:18:00Z" w:initials="JO">
    <w:p w14:paraId="13D9D9D0" w14:textId="1C6107A5" w:rsidR="004E3398" w:rsidRDefault="004E3398">
      <w:pPr>
        <w:pStyle w:val="Kommentartext"/>
      </w:pPr>
      <w:r>
        <w:rPr>
          <w:rStyle w:val="Kommentarzeichen"/>
        </w:rPr>
        <w:annotationRef/>
      </w:r>
      <w:r>
        <w:t>In dem Select Element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872E89F" w15:done="0"/>
  <w15:commentEx w15:paraId="13D9D9D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872E89F" w16cid:durableId="21F77AF3"/>
  <w16cid:commentId w16cid:paraId="13D9D9D0" w16cid:durableId="21F77BD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19514" w14:textId="77777777" w:rsidR="0069797A" w:rsidRDefault="0069797A">
      <w:r>
        <w:separator/>
      </w:r>
    </w:p>
  </w:endnote>
  <w:endnote w:type="continuationSeparator" w:id="0">
    <w:p w14:paraId="09796B16" w14:textId="77777777" w:rsidR="0069797A" w:rsidRDefault="006979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77F57C2-E77B-4343-B4FB-7F857B42A28B}"/>
    <w:embedBold r:id="rId2" w:fontKey="{3C6943D2-CE6B-43BD-8FB3-EBDAC9292FE4}"/>
    <w:embedItalic r:id="rId3" w:fontKey="{3BAE8408-81D7-4E52-9E21-69F00F3D6756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4" w:fontKey="{9DAD6F33-CAB3-4774-AF7F-6A6F9BDC44A1}"/>
    <w:embedBold r:id="rId5" w:fontKey="{1F02E8B9-FDFB-4F20-ADAE-540714A78DDA}"/>
    <w:embedItalic r:id="rId6" w:fontKey="{25CB2FEC-4734-47F9-93E4-DCC8AF3563D0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7" w:fontKey="{64A9F1D6-C386-48D3-9E8A-8F93EDDD4A94}"/>
    <w:embedBold r:id="rId8" w:fontKey="{E1420949-0CD8-4EEF-B304-C9FCE85C097B}"/>
    <w:embedItalic r:id="rId9" w:fontKey="{5AFE94D5-4F65-4F24-87EF-103B6F8B77DE}"/>
    <w:embedBoldItalic r:id="rId10" w:fontKey="{6BE8F38C-5EDD-4311-8628-3C2271A992B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2CD1478A-715B-4D19-8D87-DE0C9953A8BE}"/>
  </w:font>
  <w:font w:name="Open Sans Semibold">
    <w:altName w:val="Segoe UI"/>
    <w:charset w:val="00"/>
    <w:family w:val="swiss"/>
    <w:pitch w:val="variable"/>
    <w:sig w:usb0="00000001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2" w:fontKey="{033792A0-0F47-4400-BBEC-BA620C9CEA42}"/>
    <w:embedItalic r:id="rId13" w:fontKey="{6A81419B-9936-43C2-B07C-5DE63635A1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57F160" w14:textId="77777777" w:rsidR="00B7015C" w:rsidRPr="00B7015C" w:rsidRDefault="00B7015C" w:rsidP="00FA44EB">
    <w:pPr>
      <w:pStyle w:val="Fuzeile1"/>
      <w:pBdr>
        <w:top w:val="single" w:sz="4" w:space="1" w:color="404040" w:themeColor="text1" w:themeTint="BF"/>
      </w:pBdr>
      <w:ind w:right="-283"/>
      <w:rPr>
        <w:sz w:val="6"/>
      </w:rPr>
    </w:pPr>
  </w:p>
  <w:p w14:paraId="72D3CAE9" w14:textId="6A623C25" w:rsidR="00375218" w:rsidRDefault="0069797A" w:rsidP="00FA44EB">
    <w:pPr>
      <w:pStyle w:val="Fuzeile1"/>
      <w:ind w:right="-283"/>
    </w:pPr>
    <w:r>
      <w:fldChar w:fldCharType="begin"/>
    </w:r>
    <w:r>
      <w:instrText xml:space="preserve"> FILENAME  \* Lower  \* MERGEFORMAT </w:instrText>
    </w:r>
    <w:r>
      <w:fldChar w:fldCharType="separate"/>
    </w:r>
    <w:r w:rsidR="000230C8">
      <w:rPr>
        <w:noProof/>
      </w:rPr>
      <w:t>tonic und form.io.docx</w:t>
    </w:r>
    <w:r>
      <w:rPr>
        <w:noProof/>
      </w:rPr>
      <w:fldChar w:fldCharType="end"/>
    </w:r>
    <w:r w:rsidR="00C41375">
      <w:ptab w:relativeTo="margin" w:alignment="center" w:leader="none"/>
    </w:r>
    <w:r w:rsidR="00C41375">
      <w:ptab w:relativeTo="margin" w:alignment="right" w:leader="none"/>
    </w:r>
  </w:p>
  <w:p w14:paraId="421C4115" w14:textId="77777777" w:rsidR="00C41375" w:rsidRDefault="00C41375" w:rsidP="00B7015C">
    <w:pPr>
      <w:pStyle w:val="Fuzeile1"/>
      <w:tabs>
        <w:tab w:val="right" w:pos="9356"/>
      </w:tabs>
    </w:pPr>
    <w:r>
      <w:t xml:space="preserve">kühn &amp; weyh </w:t>
    </w:r>
    <w:sdt>
      <w:sdtPr>
        <w:id w:val="1561749638"/>
        <w:docPartObj>
          <w:docPartGallery w:val="Page Numbers (Bottom of Page)"/>
          <w:docPartUnique/>
        </w:docPartObj>
      </w:sdtPr>
      <w:sdtEndPr/>
      <w:sdtContent>
        <w:sdt>
          <w:sdtPr>
            <w:id w:val="860082579"/>
            <w:docPartObj>
              <w:docPartGallery w:val="Page Numbers (Top of Page)"/>
              <w:docPartUnique/>
            </w:docPartObj>
          </w:sdtPr>
          <w:sdtEndPr/>
          <w:sdtContent>
            <w:r>
              <w:t xml:space="preserve">Software GmbH </w:t>
            </w:r>
            <w:r>
              <w:sym w:font="Wingdings" w:char="F09F"/>
            </w:r>
            <w:r>
              <w:t xml:space="preserve"> </w:t>
            </w:r>
            <w:proofErr w:type="spellStart"/>
            <w:r>
              <w:t>Linnéstraße</w:t>
            </w:r>
            <w:proofErr w:type="spellEnd"/>
            <w:r>
              <w:t xml:space="preserve"> 1-3 </w:t>
            </w:r>
            <w:r>
              <w:sym w:font="Wingdings" w:char="F09F"/>
            </w:r>
            <w:r>
              <w:t xml:space="preserve"> 79110 Freiburg </w:t>
            </w:r>
            <w:r>
              <w:sym w:font="Wingdings" w:char="F09F"/>
            </w:r>
            <w:r>
              <w:t xml:space="preserve"> </w:t>
            </w:r>
            <w:hyperlink r:id="rId1" w:history="1">
              <w:r w:rsidRPr="00C1139D">
                <w:rPr>
                  <w:rStyle w:val="Hyperlink"/>
                </w:rPr>
                <w:t>www.kwsoft.de</w:t>
              </w:r>
            </w:hyperlink>
            <w:r>
              <w:t xml:space="preserve"> </w:t>
            </w:r>
            <w:r>
              <w:tab/>
              <w:t xml:space="preserve">Seite </w:t>
            </w:r>
            <w:r w:rsidRPr="00CE0380">
              <w:rPr>
                <w:bCs/>
                <w:sz w:val="24"/>
                <w:szCs w:val="24"/>
              </w:rPr>
              <w:fldChar w:fldCharType="begin"/>
            </w:r>
            <w:r w:rsidRPr="00CE0380">
              <w:rPr>
                <w:bCs/>
              </w:rPr>
              <w:instrText>PAGE</w:instrText>
            </w:r>
            <w:r w:rsidRPr="00CE0380">
              <w:rPr>
                <w:bCs/>
                <w:sz w:val="24"/>
                <w:szCs w:val="24"/>
              </w:rPr>
              <w:fldChar w:fldCharType="separate"/>
            </w:r>
            <w:r w:rsidR="00A53AE7">
              <w:rPr>
                <w:bCs/>
                <w:noProof/>
              </w:rPr>
              <w:t>1</w:t>
            </w:r>
            <w:r w:rsidRPr="00CE0380">
              <w:rPr>
                <w:bCs/>
                <w:sz w:val="24"/>
                <w:szCs w:val="24"/>
              </w:rPr>
              <w:fldChar w:fldCharType="end"/>
            </w:r>
            <w:r>
              <w:t xml:space="preserve"> von </w:t>
            </w:r>
            <w:r w:rsidRPr="00CE0380">
              <w:rPr>
                <w:bCs/>
                <w:sz w:val="24"/>
                <w:szCs w:val="24"/>
              </w:rPr>
              <w:fldChar w:fldCharType="begin"/>
            </w:r>
            <w:r w:rsidRPr="00CE0380">
              <w:rPr>
                <w:bCs/>
              </w:rPr>
              <w:instrText>NUMPAGES</w:instrText>
            </w:r>
            <w:r w:rsidRPr="00CE0380">
              <w:rPr>
                <w:bCs/>
                <w:sz w:val="24"/>
                <w:szCs w:val="24"/>
              </w:rPr>
              <w:fldChar w:fldCharType="separate"/>
            </w:r>
            <w:r w:rsidR="00A53AE7">
              <w:rPr>
                <w:bCs/>
                <w:noProof/>
              </w:rPr>
              <w:t>1</w:t>
            </w:r>
            <w:r w:rsidRPr="00CE0380">
              <w:rPr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D114CC" w14:textId="77777777" w:rsidR="0069797A" w:rsidRDefault="0069797A">
      <w:r>
        <w:separator/>
      </w:r>
    </w:p>
  </w:footnote>
  <w:footnote w:type="continuationSeparator" w:id="0">
    <w:p w14:paraId="647040DE" w14:textId="77777777" w:rsidR="0069797A" w:rsidRDefault="006979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7AD7C" w14:textId="77777777" w:rsidR="00A2023F" w:rsidRDefault="00A2023F" w:rsidP="00766563">
    <w:pPr>
      <w:pStyle w:val="Kopfzeile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D05E597" wp14:editId="06459C7D">
          <wp:simplePos x="0" y="0"/>
          <wp:positionH relativeFrom="rightMargin">
            <wp:posOffset>-1173480</wp:posOffset>
          </wp:positionH>
          <wp:positionV relativeFrom="page">
            <wp:posOffset>431800</wp:posOffset>
          </wp:positionV>
          <wp:extent cx="1353600" cy="208800"/>
          <wp:effectExtent l="0" t="0" r="0" b="1270"/>
          <wp:wrapNone/>
          <wp:docPr id="2" name="Grafik 2" descr="kuw-logo-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Grafik 3" descr="kuw-logo-4c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53600" cy="208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A675BF8" w14:textId="77777777" w:rsidR="00A2023F" w:rsidRDefault="00A2023F" w:rsidP="00A2023F">
    <w:pPr>
      <w:pStyle w:val="Kopfzeile"/>
      <w:jc w:val="right"/>
      <w:rPr>
        <w:sz w:val="12"/>
      </w:rPr>
    </w:pPr>
  </w:p>
  <w:p w14:paraId="5A3FFE7A" w14:textId="77777777" w:rsidR="00C70CD6" w:rsidRDefault="00C70CD6" w:rsidP="00A2023F">
    <w:pPr>
      <w:pStyle w:val="Kopfzeile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86E72A" w14:textId="77777777" w:rsidR="00671742" w:rsidRDefault="0029491E" w:rsidP="0029491E">
    <w:pPr>
      <w:pStyle w:val="Kopfzeile"/>
      <w:jc w:val="right"/>
    </w:pPr>
    <w:r>
      <w:rPr>
        <w:noProof/>
      </w:rPr>
      <w:drawing>
        <wp:inline distT="0" distB="0" distL="0" distR="0" wp14:anchorId="37911797" wp14:editId="5442CDD3">
          <wp:extent cx="1171739" cy="504895"/>
          <wp:effectExtent l="0" t="0" r="9525" b="0"/>
          <wp:docPr id="10" name="Grafik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Unbenann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71739" cy="5048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65EE7CA" w14:textId="77777777" w:rsidR="0029491E" w:rsidRDefault="0029491E" w:rsidP="0029491E">
    <w:pPr>
      <w:pStyle w:val="Kopfzeile"/>
      <w:jc w:val="right"/>
    </w:pPr>
  </w:p>
  <w:p w14:paraId="51EEE655" w14:textId="77777777" w:rsidR="00671742" w:rsidRDefault="008B6872" w:rsidP="0053441D">
    <w:pPr>
      <w:pStyle w:val="Kopfzeile"/>
      <w:jc w:val="right"/>
    </w:pPr>
    <w:r>
      <w:rPr>
        <w:noProof/>
      </w:rPr>
      <w:drawing>
        <wp:inline distT="0" distB="0" distL="0" distR="0" wp14:anchorId="21DF0CEB" wp14:editId="04FF511E">
          <wp:extent cx="1168400" cy="177800"/>
          <wp:effectExtent l="0" t="0" r="0" b="0"/>
          <wp:docPr id="3" name="Bild 1" descr="kuw-logo-4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kuw-logo-4c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8400" cy="177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538E6"/>
    <w:multiLevelType w:val="hybridMultilevel"/>
    <w:tmpl w:val="283C0A6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A01AD"/>
    <w:multiLevelType w:val="hybridMultilevel"/>
    <w:tmpl w:val="E3C6D430"/>
    <w:lvl w:ilvl="0" w:tplc="F8567C2C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B4AE9"/>
    <w:multiLevelType w:val="hybridMultilevel"/>
    <w:tmpl w:val="B11045B4"/>
    <w:lvl w:ilvl="0" w:tplc="82AC8B2E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AC4CBE"/>
    <w:multiLevelType w:val="hybridMultilevel"/>
    <w:tmpl w:val="105C1D58"/>
    <w:lvl w:ilvl="0" w:tplc="789EBBE0">
      <w:numFmt w:val="bullet"/>
      <w:lvlText w:val=""/>
      <w:lvlJc w:val="left"/>
      <w:pPr>
        <w:ind w:left="720" w:hanging="360"/>
      </w:pPr>
      <w:rPr>
        <w:rFonts w:ascii="Symbol" w:eastAsiaTheme="minorHAnsi" w:hAnsi="Symbol" w:cs="Open San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C25FDB"/>
    <w:multiLevelType w:val="hybridMultilevel"/>
    <w:tmpl w:val="008EAD8C"/>
    <w:lvl w:ilvl="0" w:tplc="E17E4B2A">
      <w:start w:val="1"/>
      <w:numFmt w:val="decimal"/>
      <w:pStyle w:val="berschrift1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ens Ober">
    <w15:presenceInfo w15:providerId="AD" w15:userId="S::jens.ober@kwsoft.de::6fe9c8c6-c32a-4688-95ea-ad167854845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proofState w:spelling="clean" w:grammar="clean"/>
  <w:attachedTemplate r:id="rId1"/>
  <w:defaultTabStop w:val="720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BA7"/>
    <w:rsid w:val="00000412"/>
    <w:rsid w:val="000037F2"/>
    <w:rsid w:val="000165DE"/>
    <w:rsid w:val="000230C8"/>
    <w:rsid w:val="00024922"/>
    <w:rsid w:val="0003341A"/>
    <w:rsid w:val="000372D0"/>
    <w:rsid w:val="00040DC1"/>
    <w:rsid w:val="0004104D"/>
    <w:rsid w:val="00041D61"/>
    <w:rsid w:val="00043DC8"/>
    <w:rsid w:val="000478A6"/>
    <w:rsid w:val="00053737"/>
    <w:rsid w:val="00055E2B"/>
    <w:rsid w:val="000571AF"/>
    <w:rsid w:val="00062AC4"/>
    <w:rsid w:val="00072FAD"/>
    <w:rsid w:val="00074B65"/>
    <w:rsid w:val="00075010"/>
    <w:rsid w:val="0007635C"/>
    <w:rsid w:val="000811FA"/>
    <w:rsid w:val="00083BE6"/>
    <w:rsid w:val="00086E93"/>
    <w:rsid w:val="000916E2"/>
    <w:rsid w:val="000937EB"/>
    <w:rsid w:val="00096E92"/>
    <w:rsid w:val="000A06EB"/>
    <w:rsid w:val="000A7BA7"/>
    <w:rsid w:val="000B05A3"/>
    <w:rsid w:val="000B2E5C"/>
    <w:rsid w:val="000B2E79"/>
    <w:rsid w:val="000B49B0"/>
    <w:rsid w:val="000B5DCD"/>
    <w:rsid w:val="000D50E2"/>
    <w:rsid w:val="000D66A9"/>
    <w:rsid w:val="000E66AB"/>
    <w:rsid w:val="000F4219"/>
    <w:rsid w:val="000F47F2"/>
    <w:rsid w:val="000F6771"/>
    <w:rsid w:val="000F71E0"/>
    <w:rsid w:val="000F71EA"/>
    <w:rsid w:val="000F7B4A"/>
    <w:rsid w:val="001057F1"/>
    <w:rsid w:val="00110811"/>
    <w:rsid w:val="00112F9C"/>
    <w:rsid w:val="00113891"/>
    <w:rsid w:val="001218B3"/>
    <w:rsid w:val="00122B84"/>
    <w:rsid w:val="00125722"/>
    <w:rsid w:val="00125FC0"/>
    <w:rsid w:val="00126100"/>
    <w:rsid w:val="00127F9D"/>
    <w:rsid w:val="0013110A"/>
    <w:rsid w:val="00135BC0"/>
    <w:rsid w:val="00136722"/>
    <w:rsid w:val="00141070"/>
    <w:rsid w:val="00142D8F"/>
    <w:rsid w:val="001447DD"/>
    <w:rsid w:val="00144F19"/>
    <w:rsid w:val="00156DDD"/>
    <w:rsid w:val="00164B10"/>
    <w:rsid w:val="00164FC1"/>
    <w:rsid w:val="00165DAD"/>
    <w:rsid w:val="00171ADD"/>
    <w:rsid w:val="001725F3"/>
    <w:rsid w:val="001758F1"/>
    <w:rsid w:val="001905D0"/>
    <w:rsid w:val="00190D0D"/>
    <w:rsid w:val="00194320"/>
    <w:rsid w:val="00195654"/>
    <w:rsid w:val="00196FD9"/>
    <w:rsid w:val="001A4FF5"/>
    <w:rsid w:val="001A6D5B"/>
    <w:rsid w:val="001B29A3"/>
    <w:rsid w:val="001B2B31"/>
    <w:rsid w:val="001B3CDB"/>
    <w:rsid w:val="001B3E2F"/>
    <w:rsid w:val="001C338B"/>
    <w:rsid w:val="001D33C3"/>
    <w:rsid w:val="001D6531"/>
    <w:rsid w:val="001D7FC0"/>
    <w:rsid w:val="001E6E7B"/>
    <w:rsid w:val="001E79D2"/>
    <w:rsid w:val="001F4762"/>
    <w:rsid w:val="001F4FD3"/>
    <w:rsid w:val="00202CAF"/>
    <w:rsid w:val="00214127"/>
    <w:rsid w:val="002153F4"/>
    <w:rsid w:val="00217314"/>
    <w:rsid w:val="00220440"/>
    <w:rsid w:val="00223382"/>
    <w:rsid w:val="00224E9C"/>
    <w:rsid w:val="002353EB"/>
    <w:rsid w:val="00235E9A"/>
    <w:rsid w:val="00237A86"/>
    <w:rsid w:val="00245D85"/>
    <w:rsid w:val="00250EBE"/>
    <w:rsid w:val="00252681"/>
    <w:rsid w:val="00252FE7"/>
    <w:rsid w:val="0026160D"/>
    <w:rsid w:val="0026178E"/>
    <w:rsid w:val="00267441"/>
    <w:rsid w:val="00267EC2"/>
    <w:rsid w:val="002708D7"/>
    <w:rsid w:val="002737CC"/>
    <w:rsid w:val="00277A4C"/>
    <w:rsid w:val="00280EC3"/>
    <w:rsid w:val="00281E2D"/>
    <w:rsid w:val="002866AC"/>
    <w:rsid w:val="0029491E"/>
    <w:rsid w:val="00295970"/>
    <w:rsid w:val="002A49F6"/>
    <w:rsid w:val="002A552A"/>
    <w:rsid w:val="002A7DA0"/>
    <w:rsid w:val="002B0BFB"/>
    <w:rsid w:val="002B14A0"/>
    <w:rsid w:val="002B7FF1"/>
    <w:rsid w:val="002C2B28"/>
    <w:rsid w:val="002C3AD0"/>
    <w:rsid w:val="002C48BB"/>
    <w:rsid w:val="002D0462"/>
    <w:rsid w:val="002E427E"/>
    <w:rsid w:val="002E5FDF"/>
    <w:rsid w:val="002F0844"/>
    <w:rsid w:val="002F17FF"/>
    <w:rsid w:val="00310B7D"/>
    <w:rsid w:val="0031649C"/>
    <w:rsid w:val="003222CD"/>
    <w:rsid w:val="003321E7"/>
    <w:rsid w:val="003347BF"/>
    <w:rsid w:val="003360E3"/>
    <w:rsid w:val="00336EBF"/>
    <w:rsid w:val="00344C71"/>
    <w:rsid w:val="00345CF3"/>
    <w:rsid w:val="0034675D"/>
    <w:rsid w:val="00346960"/>
    <w:rsid w:val="003555BD"/>
    <w:rsid w:val="003619A6"/>
    <w:rsid w:val="00362DF9"/>
    <w:rsid w:val="00363270"/>
    <w:rsid w:val="0036716B"/>
    <w:rsid w:val="00367D7E"/>
    <w:rsid w:val="003746B4"/>
    <w:rsid w:val="00375218"/>
    <w:rsid w:val="00380D07"/>
    <w:rsid w:val="00384F1D"/>
    <w:rsid w:val="003855F1"/>
    <w:rsid w:val="00390686"/>
    <w:rsid w:val="00390AE5"/>
    <w:rsid w:val="003917FE"/>
    <w:rsid w:val="0039707B"/>
    <w:rsid w:val="003A5A62"/>
    <w:rsid w:val="003B2A30"/>
    <w:rsid w:val="003B31AD"/>
    <w:rsid w:val="003B3AA7"/>
    <w:rsid w:val="003B623B"/>
    <w:rsid w:val="003B68FE"/>
    <w:rsid w:val="003C12DF"/>
    <w:rsid w:val="003C74F2"/>
    <w:rsid w:val="003C77EC"/>
    <w:rsid w:val="003E4AF8"/>
    <w:rsid w:val="003E6EC5"/>
    <w:rsid w:val="003F7654"/>
    <w:rsid w:val="00402519"/>
    <w:rsid w:val="00407D67"/>
    <w:rsid w:val="00412CD8"/>
    <w:rsid w:val="004135C6"/>
    <w:rsid w:val="00416389"/>
    <w:rsid w:val="0041768F"/>
    <w:rsid w:val="0042030C"/>
    <w:rsid w:val="00425BC9"/>
    <w:rsid w:val="00430DDA"/>
    <w:rsid w:val="004439E3"/>
    <w:rsid w:val="00444D06"/>
    <w:rsid w:val="00445198"/>
    <w:rsid w:val="00445FD4"/>
    <w:rsid w:val="00447386"/>
    <w:rsid w:val="0044747A"/>
    <w:rsid w:val="004529A1"/>
    <w:rsid w:val="00454DF6"/>
    <w:rsid w:val="00466658"/>
    <w:rsid w:val="00466C1C"/>
    <w:rsid w:val="00466C75"/>
    <w:rsid w:val="004705DE"/>
    <w:rsid w:val="00471771"/>
    <w:rsid w:val="004771CE"/>
    <w:rsid w:val="00482844"/>
    <w:rsid w:val="004832A5"/>
    <w:rsid w:val="00493D27"/>
    <w:rsid w:val="00497560"/>
    <w:rsid w:val="004A1157"/>
    <w:rsid w:val="004B0B6D"/>
    <w:rsid w:val="004B172D"/>
    <w:rsid w:val="004B26AF"/>
    <w:rsid w:val="004B4D8E"/>
    <w:rsid w:val="004B7DCA"/>
    <w:rsid w:val="004C3196"/>
    <w:rsid w:val="004C48FC"/>
    <w:rsid w:val="004D0175"/>
    <w:rsid w:val="004D3406"/>
    <w:rsid w:val="004D5AB3"/>
    <w:rsid w:val="004E279D"/>
    <w:rsid w:val="004E3398"/>
    <w:rsid w:val="004E7B0B"/>
    <w:rsid w:val="004F1C5E"/>
    <w:rsid w:val="004F3319"/>
    <w:rsid w:val="004F5079"/>
    <w:rsid w:val="004F5583"/>
    <w:rsid w:val="004F7B55"/>
    <w:rsid w:val="00504346"/>
    <w:rsid w:val="00506207"/>
    <w:rsid w:val="005071AE"/>
    <w:rsid w:val="0051584F"/>
    <w:rsid w:val="00526804"/>
    <w:rsid w:val="0052794A"/>
    <w:rsid w:val="00527DF2"/>
    <w:rsid w:val="00530DB9"/>
    <w:rsid w:val="005320BD"/>
    <w:rsid w:val="0053441D"/>
    <w:rsid w:val="00536101"/>
    <w:rsid w:val="00536DB0"/>
    <w:rsid w:val="00540F98"/>
    <w:rsid w:val="0054183B"/>
    <w:rsid w:val="00550214"/>
    <w:rsid w:val="00551346"/>
    <w:rsid w:val="0055356B"/>
    <w:rsid w:val="005553B6"/>
    <w:rsid w:val="00557554"/>
    <w:rsid w:val="00561505"/>
    <w:rsid w:val="0057556C"/>
    <w:rsid w:val="005830F1"/>
    <w:rsid w:val="00587A54"/>
    <w:rsid w:val="005A0A48"/>
    <w:rsid w:val="005A257F"/>
    <w:rsid w:val="005A4CCD"/>
    <w:rsid w:val="005A6C18"/>
    <w:rsid w:val="005A7783"/>
    <w:rsid w:val="005B0229"/>
    <w:rsid w:val="005B08BE"/>
    <w:rsid w:val="005B1AF8"/>
    <w:rsid w:val="005B22CA"/>
    <w:rsid w:val="005B3E8D"/>
    <w:rsid w:val="005B41C0"/>
    <w:rsid w:val="005B5FA0"/>
    <w:rsid w:val="005B7BC2"/>
    <w:rsid w:val="005C40BE"/>
    <w:rsid w:val="005C576C"/>
    <w:rsid w:val="005C5E66"/>
    <w:rsid w:val="005C60B5"/>
    <w:rsid w:val="005E0818"/>
    <w:rsid w:val="005E2DFF"/>
    <w:rsid w:val="005F4382"/>
    <w:rsid w:val="005F7E1D"/>
    <w:rsid w:val="00601ACD"/>
    <w:rsid w:val="00603646"/>
    <w:rsid w:val="006064E8"/>
    <w:rsid w:val="00610ACB"/>
    <w:rsid w:val="00612640"/>
    <w:rsid w:val="00617FAF"/>
    <w:rsid w:val="0062357B"/>
    <w:rsid w:val="006366EB"/>
    <w:rsid w:val="00636F1B"/>
    <w:rsid w:val="006402B0"/>
    <w:rsid w:val="00642CDB"/>
    <w:rsid w:val="00645859"/>
    <w:rsid w:val="0064772D"/>
    <w:rsid w:val="0066202B"/>
    <w:rsid w:val="00670906"/>
    <w:rsid w:val="00671742"/>
    <w:rsid w:val="00671A69"/>
    <w:rsid w:val="0068297D"/>
    <w:rsid w:val="0069078E"/>
    <w:rsid w:val="0069090C"/>
    <w:rsid w:val="0069133E"/>
    <w:rsid w:val="006960A1"/>
    <w:rsid w:val="00696EBE"/>
    <w:rsid w:val="00696F7D"/>
    <w:rsid w:val="0069797A"/>
    <w:rsid w:val="006A0750"/>
    <w:rsid w:val="006A3FAD"/>
    <w:rsid w:val="006B777D"/>
    <w:rsid w:val="006C22E3"/>
    <w:rsid w:val="006C5301"/>
    <w:rsid w:val="006C5F98"/>
    <w:rsid w:val="006D5BC3"/>
    <w:rsid w:val="006D6260"/>
    <w:rsid w:val="006E2280"/>
    <w:rsid w:val="006E3644"/>
    <w:rsid w:val="006E4246"/>
    <w:rsid w:val="006E5A00"/>
    <w:rsid w:val="006E6AA6"/>
    <w:rsid w:val="006F0FFA"/>
    <w:rsid w:val="00700577"/>
    <w:rsid w:val="007047D9"/>
    <w:rsid w:val="00705470"/>
    <w:rsid w:val="007118E1"/>
    <w:rsid w:val="0071693E"/>
    <w:rsid w:val="00721731"/>
    <w:rsid w:val="00721BEB"/>
    <w:rsid w:val="00724852"/>
    <w:rsid w:val="00724E2B"/>
    <w:rsid w:val="0072747D"/>
    <w:rsid w:val="00732C36"/>
    <w:rsid w:val="00740C65"/>
    <w:rsid w:val="00750C4B"/>
    <w:rsid w:val="00761C45"/>
    <w:rsid w:val="0076399E"/>
    <w:rsid w:val="00763DA6"/>
    <w:rsid w:val="00766563"/>
    <w:rsid w:val="00766EB2"/>
    <w:rsid w:val="007706B3"/>
    <w:rsid w:val="00775235"/>
    <w:rsid w:val="00782C33"/>
    <w:rsid w:val="007876C9"/>
    <w:rsid w:val="007900BE"/>
    <w:rsid w:val="00790E38"/>
    <w:rsid w:val="007915B1"/>
    <w:rsid w:val="00791A57"/>
    <w:rsid w:val="007953CB"/>
    <w:rsid w:val="00796667"/>
    <w:rsid w:val="0079750D"/>
    <w:rsid w:val="007A513E"/>
    <w:rsid w:val="007A5BEA"/>
    <w:rsid w:val="007B78F6"/>
    <w:rsid w:val="007C3EAC"/>
    <w:rsid w:val="007C67EA"/>
    <w:rsid w:val="007C7FEC"/>
    <w:rsid w:val="007D116C"/>
    <w:rsid w:val="007E399A"/>
    <w:rsid w:val="007E3ABA"/>
    <w:rsid w:val="007F0666"/>
    <w:rsid w:val="007F0C51"/>
    <w:rsid w:val="007F20EA"/>
    <w:rsid w:val="008026EE"/>
    <w:rsid w:val="00803A4D"/>
    <w:rsid w:val="0081472A"/>
    <w:rsid w:val="0081532E"/>
    <w:rsid w:val="00825B96"/>
    <w:rsid w:val="0082683A"/>
    <w:rsid w:val="008309A1"/>
    <w:rsid w:val="008357E5"/>
    <w:rsid w:val="008405D9"/>
    <w:rsid w:val="00841CA9"/>
    <w:rsid w:val="00844605"/>
    <w:rsid w:val="008450F4"/>
    <w:rsid w:val="008558ED"/>
    <w:rsid w:val="00862063"/>
    <w:rsid w:val="00863339"/>
    <w:rsid w:val="00864B4C"/>
    <w:rsid w:val="008674AB"/>
    <w:rsid w:val="00867CF8"/>
    <w:rsid w:val="008712F8"/>
    <w:rsid w:val="0087305A"/>
    <w:rsid w:val="008745FF"/>
    <w:rsid w:val="008776ED"/>
    <w:rsid w:val="00885F78"/>
    <w:rsid w:val="00897425"/>
    <w:rsid w:val="008B6872"/>
    <w:rsid w:val="008B77F0"/>
    <w:rsid w:val="008C229E"/>
    <w:rsid w:val="008D0B84"/>
    <w:rsid w:val="008D17E3"/>
    <w:rsid w:val="008D429A"/>
    <w:rsid w:val="008D7A1D"/>
    <w:rsid w:val="008E30A9"/>
    <w:rsid w:val="008E5056"/>
    <w:rsid w:val="008F168E"/>
    <w:rsid w:val="008F6A3F"/>
    <w:rsid w:val="00900B8D"/>
    <w:rsid w:val="009021C5"/>
    <w:rsid w:val="00902A2C"/>
    <w:rsid w:val="0090725C"/>
    <w:rsid w:val="0091540A"/>
    <w:rsid w:val="00922D09"/>
    <w:rsid w:val="00923B22"/>
    <w:rsid w:val="00924B0D"/>
    <w:rsid w:val="00924F0C"/>
    <w:rsid w:val="00925F0D"/>
    <w:rsid w:val="009322D3"/>
    <w:rsid w:val="00932826"/>
    <w:rsid w:val="00933107"/>
    <w:rsid w:val="0093645F"/>
    <w:rsid w:val="00937AF9"/>
    <w:rsid w:val="00942713"/>
    <w:rsid w:val="00942CF7"/>
    <w:rsid w:val="00952A74"/>
    <w:rsid w:val="009568BE"/>
    <w:rsid w:val="00957121"/>
    <w:rsid w:val="009703E4"/>
    <w:rsid w:val="00970762"/>
    <w:rsid w:val="00981798"/>
    <w:rsid w:val="00987BDE"/>
    <w:rsid w:val="009908F4"/>
    <w:rsid w:val="00990B4B"/>
    <w:rsid w:val="009930AD"/>
    <w:rsid w:val="0099760B"/>
    <w:rsid w:val="009A4B76"/>
    <w:rsid w:val="009A677C"/>
    <w:rsid w:val="009B32FE"/>
    <w:rsid w:val="009B78FE"/>
    <w:rsid w:val="009E4DB0"/>
    <w:rsid w:val="009E4F76"/>
    <w:rsid w:val="009E5F7D"/>
    <w:rsid w:val="009E7352"/>
    <w:rsid w:val="009F044F"/>
    <w:rsid w:val="009F6E83"/>
    <w:rsid w:val="00A04483"/>
    <w:rsid w:val="00A04E74"/>
    <w:rsid w:val="00A162E8"/>
    <w:rsid w:val="00A17AD9"/>
    <w:rsid w:val="00A2023F"/>
    <w:rsid w:val="00A25C81"/>
    <w:rsid w:val="00A31A42"/>
    <w:rsid w:val="00A31AB9"/>
    <w:rsid w:val="00A354FF"/>
    <w:rsid w:val="00A36BC8"/>
    <w:rsid w:val="00A479D5"/>
    <w:rsid w:val="00A51066"/>
    <w:rsid w:val="00A53AE7"/>
    <w:rsid w:val="00A541AF"/>
    <w:rsid w:val="00A57E19"/>
    <w:rsid w:val="00A60735"/>
    <w:rsid w:val="00A616D9"/>
    <w:rsid w:val="00A6239C"/>
    <w:rsid w:val="00A62D17"/>
    <w:rsid w:val="00A676A5"/>
    <w:rsid w:val="00A76E5A"/>
    <w:rsid w:val="00A8359F"/>
    <w:rsid w:val="00A85C3C"/>
    <w:rsid w:val="00A87A6C"/>
    <w:rsid w:val="00A9330B"/>
    <w:rsid w:val="00A93A45"/>
    <w:rsid w:val="00A97802"/>
    <w:rsid w:val="00AA124F"/>
    <w:rsid w:val="00AA5226"/>
    <w:rsid w:val="00AA7F78"/>
    <w:rsid w:val="00AB737C"/>
    <w:rsid w:val="00AB75E6"/>
    <w:rsid w:val="00AC1C86"/>
    <w:rsid w:val="00AC391A"/>
    <w:rsid w:val="00AC4920"/>
    <w:rsid w:val="00AC4924"/>
    <w:rsid w:val="00AC627D"/>
    <w:rsid w:val="00AD24DC"/>
    <w:rsid w:val="00AD2BDC"/>
    <w:rsid w:val="00AD3446"/>
    <w:rsid w:val="00AD38A9"/>
    <w:rsid w:val="00AD4B5A"/>
    <w:rsid w:val="00AE0309"/>
    <w:rsid w:val="00AE280D"/>
    <w:rsid w:val="00AF1DEE"/>
    <w:rsid w:val="00AF3C03"/>
    <w:rsid w:val="00AF4CA6"/>
    <w:rsid w:val="00AF5830"/>
    <w:rsid w:val="00AF6498"/>
    <w:rsid w:val="00AF7573"/>
    <w:rsid w:val="00AF7A3C"/>
    <w:rsid w:val="00B0380A"/>
    <w:rsid w:val="00B1070A"/>
    <w:rsid w:val="00B13E16"/>
    <w:rsid w:val="00B1530C"/>
    <w:rsid w:val="00B22321"/>
    <w:rsid w:val="00B271C3"/>
    <w:rsid w:val="00B303E9"/>
    <w:rsid w:val="00B30C5D"/>
    <w:rsid w:val="00B31690"/>
    <w:rsid w:val="00B32985"/>
    <w:rsid w:val="00B40802"/>
    <w:rsid w:val="00B62558"/>
    <w:rsid w:val="00B62E36"/>
    <w:rsid w:val="00B65FD7"/>
    <w:rsid w:val="00B7015C"/>
    <w:rsid w:val="00B76496"/>
    <w:rsid w:val="00B81C80"/>
    <w:rsid w:val="00B8490F"/>
    <w:rsid w:val="00B859DF"/>
    <w:rsid w:val="00B86745"/>
    <w:rsid w:val="00B8692C"/>
    <w:rsid w:val="00B87BBD"/>
    <w:rsid w:val="00B90818"/>
    <w:rsid w:val="00B92E8E"/>
    <w:rsid w:val="00B96C51"/>
    <w:rsid w:val="00BA093E"/>
    <w:rsid w:val="00BB24CE"/>
    <w:rsid w:val="00BB3006"/>
    <w:rsid w:val="00BB43BB"/>
    <w:rsid w:val="00BB49D4"/>
    <w:rsid w:val="00BC0D29"/>
    <w:rsid w:val="00BC24AF"/>
    <w:rsid w:val="00BC3190"/>
    <w:rsid w:val="00BD1975"/>
    <w:rsid w:val="00BD7066"/>
    <w:rsid w:val="00BE51B1"/>
    <w:rsid w:val="00BF7055"/>
    <w:rsid w:val="00C00DC4"/>
    <w:rsid w:val="00C03837"/>
    <w:rsid w:val="00C03CFA"/>
    <w:rsid w:val="00C06D5A"/>
    <w:rsid w:val="00C078E9"/>
    <w:rsid w:val="00C2083C"/>
    <w:rsid w:val="00C22ECA"/>
    <w:rsid w:val="00C23AFA"/>
    <w:rsid w:val="00C25C70"/>
    <w:rsid w:val="00C30AEB"/>
    <w:rsid w:val="00C3189C"/>
    <w:rsid w:val="00C36F90"/>
    <w:rsid w:val="00C41290"/>
    <w:rsid w:val="00C41375"/>
    <w:rsid w:val="00C4482B"/>
    <w:rsid w:val="00C5518B"/>
    <w:rsid w:val="00C5575B"/>
    <w:rsid w:val="00C60FD8"/>
    <w:rsid w:val="00C656E5"/>
    <w:rsid w:val="00C663BE"/>
    <w:rsid w:val="00C7058B"/>
    <w:rsid w:val="00C70CD6"/>
    <w:rsid w:val="00C7761D"/>
    <w:rsid w:val="00C77AAF"/>
    <w:rsid w:val="00C80309"/>
    <w:rsid w:val="00C812FC"/>
    <w:rsid w:val="00C82844"/>
    <w:rsid w:val="00C83BC3"/>
    <w:rsid w:val="00C8695D"/>
    <w:rsid w:val="00C90C05"/>
    <w:rsid w:val="00C91B9B"/>
    <w:rsid w:val="00C91D10"/>
    <w:rsid w:val="00C9523F"/>
    <w:rsid w:val="00C976DE"/>
    <w:rsid w:val="00CA35D8"/>
    <w:rsid w:val="00CB15F4"/>
    <w:rsid w:val="00CB4C04"/>
    <w:rsid w:val="00CB6050"/>
    <w:rsid w:val="00CC1E8E"/>
    <w:rsid w:val="00CC7EAF"/>
    <w:rsid w:val="00CD2855"/>
    <w:rsid w:val="00CD3554"/>
    <w:rsid w:val="00CD561C"/>
    <w:rsid w:val="00CD745D"/>
    <w:rsid w:val="00CE0380"/>
    <w:rsid w:val="00CE7D84"/>
    <w:rsid w:val="00CF02C0"/>
    <w:rsid w:val="00CF2C0D"/>
    <w:rsid w:val="00CF3FEE"/>
    <w:rsid w:val="00D00807"/>
    <w:rsid w:val="00D01960"/>
    <w:rsid w:val="00D04CF9"/>
    <w:rsid w:val="00D10690"/>
    <w:rsid w:val="00D122A0"/>
    <w:rsid w:val="00D1550E"/>
    <w:rsid w:val="00D204BE"/>
    <w:rsid w:val="00D205D0"/>
    <w:rsid w:val="00D208B3"/>
    <w:rsid w:val="00D24D7C"/>
    <w:rsid w:val="00D32C86"/>
    <w:rsid w:val="00D372B0"/>
    <w:rsid w:val="00D40F08"/>
    <w:rsid w:val="00D44142"/>
    <w:rsid w:val="00D50871"/>
    <w:rsid w:val="00D541B1"/>
    <w:rsid w:val="00D572D6"/>
    <w:rsid w:val="00D57F9B"/>
    <w:rsid w:val="00D6607D"/>
    <w:rsid w:val="00D67766"/>
    <w:rsid w:val="00D679D1"/>
    <w:rsid w:val="00D71730"/>
    <w:rsid w:val="00D82687"/>
    <w:rsid w:val="00D92437"/>
    <w:rsid w:val="00D941B9"/>
    <w:rsid w:val="00DA2DC6"/>
    <w:rsid w:val="00DA4C15"/>
    <w:rsid w:val="00DA596D"/>
    <w:rsid w:val="00DA68A3"/>
    <w:rsid w:val="00DA70F7"/>
    <w:rsid w:val="00DB0F4C"/>
    <w:rsid w:val="00DB277B"/>
    <w:rsid w:val="00DB3E9C"/>
    <w:rsid w:val="00DB489D"/>
    <w:rsid w:val="00DB67AC"/>
    <w:rsid w:val="00DB78BF"/>
    <w:rsid w:val="00DC4E63"/>
    <w:rsid w:val="00DD31DE"/>
    <w:rsid w:val="00DD3DC3"/>
    <w:rsid w:val="00DD5F69"/>
    <w:rsid w:val="00DE0541"/>
    <w:rsid w:val="00DE14FD"/>
    <w:rsid w:val="00DE415E"/>
    <w:rsid w:val="00DF15B8"/>
    <w:rsid w:val="00DF44EC"/>
    <w:rsid w:val="00DF6E94"/>
    <w:rsid w:val="00DF7B82"/>
    <w:rsid w:val="00E06E9D"/>
    <w:rsid w:val="00E16FC4"/>
    <w:rsid w:val="00E24699"/>
    <w:rsid w:val="00E24DCC"/>
    <w:rsid w:val="00E257A7"/>
    <w:rsid w:val="00E25B11"/>
    <w:rsid w:val="00E25C76"/>
    <w:rsid w:val="00E3513F"/>
    <w:rsid w:val="00E45037"/>
    <w:rsid w:val="00E45C4C"/>
    <w:rsid w:val="00E52C88"/>
    <w:rsid w:val="00E54E9A"/>
    <w:rsid w:val="00E60188"/>
    <w:rsid w:val="00E6025C"/>
    <w:rsid w:val="00E60263"/>
    <w:rsid w:val="00E679E9"/>
    <w:rsid w:val="00E72D8D"/>
    <w:rsid w:val="00E758FF"/>
    <w:rsid w:val="00E829A2"/>
    <w:rsid w:val="00E84B92"/>
    <w:rsid w:val="00E84CFE"/>
    <w:rsid w:val="00E85565"/>
    <w:rsid w:val="00E96AAF"/>
    <w:rsid w:val="00EA1677"/>
    <w:rsid w:val="00EA3A64"/>
    <w:rsid w:val="00EB2947"/>
    <w:rsid w:val="00EB2EAE"/>
    <w:rsid w:val="00EC0D0D"/>
    <w:rsid w:val="00EC2982"/>
    <w:rsid w:val="00EC2EDF"/>
    <w:rsid w:val="00EC42A3"/>
    <w:rsid w:val="00ED1FFB"/>
    <w:rsid w:val="00EE537A"/>
    <w:rsid w:val="00EE545E"/>
    <w:rsid w:val="00EE7D45"/>
    <w:rsid w:val="00F048AA"/>
    <w:rsid w:val="00F13A33"/>
    <w:rsid w:val="00F14A07"/>
    <w:rsid w:val="00F14A0E"/>
    <w:rsid w:val="00F1541A"/>
    <w:rsid w:val="00F176C9"/>
    <w:rsid w:val="00F244A3"/>
    <w:rsid w:val="00F30D6D"/>
    <w:rsid w:val="00F33321"/>
    <w:rsid w:val="00F37DFB"/>
    <w:rsid w:val="00F42047"/>
    <w:rsid w:val="00F44C57"/>
    <w:rsid w:val="00F475FD"/>
    <w:rsid w:val="00F47BF6"/>
    <w:rsid w:val="00F5127C"/>
    <w:rsid w:val="00F527EE"/>
    <w:rsid w:val="00F52D8E"/>
    <w:rsid w:val="00F553EC"/>
    <w:rsid w:val="00F62A71"/>
    <w:rsid w:val="00F677CB"/>
    <w:rsid w:val="00F701E1"/>
    <w:rsid w:val="00F75926"/>
    <w:rsid w:val="00F811F1"/>
    <w:rsid w:val="00F83277"/>
    <w:rsid w:val="00F86F9C"/>
    <w:rsid w:val="00FA0BA6"/>
    <w:rsid w:val="00FA1377"/>
    <w:rsid w:val="00FA44EB"/>
    <w:rsid w:val="00FB4006"/>
    <w:rsid w:val="00FB5C0B"/>
    <w:rsid w:val="00FB5F9C"/>
    <w:rsid w:val="00FC0414"/>
    <w:rsid w:val="00FC1C67"/>
    <w:rsid w:val="00FC4E6D"/>
    <w:rsid w:val="00FD6D90"/>
    <w:rsid w:val="00FE1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1668B9"/>
  <w15:docId w15:val="{39F6B658-D7AC-455B-8600-9478CE65A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595959" w:themeColor="text1" w:themeTint="A6"/>
        <w:lang w:val="de-DE" w:eastAsia="de-DE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/>
    <w:lsdException w:name="heading 1" w:uiPriority="1"/>
    <w:lsdException w:name="heading 2" w:semiHidden="1" w:uiPriority="1" w:unhideWhenUsed="1"/>
    <w:lsdException w:name="heading 3" w:semiHidden="1" w:uiPriority="1" w:unhideWhenUsed="1"/>
    <w:lsdException w:name="heading 4" w:semiHidden="1" w:uiPriority="18" w:unhideWhenUsed="1"/>
    <w:lsdException w:name="heading 5" w:semiHidden="1" w:uiPriority="18" w:unhideWhenUsed="1" w:qFormat="1"/>
    <w:lsdException w:name="heading 6" w:semiHidden="1" w:uiPriority="18" w:unhideWhenUsed="1" w:qFormat="1"/>
    <w:lsdException w:name="heading 7" w:semiHidden="1" w:uiPriority="18" w:unhideWhenUsed="1" w:qFormat="1"/>
    <w:lsdException w:name="heading 8" w:semiHidden="1" w:uiPriority="18" w:unhideWhenUsed="1" w:qFormat="1"/>
    <w:lsdException w:name="heading 9" w:semiHidden="1" w:uiPriority="18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2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iPriority="8" w:unhideWhenUsed="1"/>
    <w:lsdException w:name="Signature" w:semiHidden="1" w:uiPriority="8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8" w:unhideWhenUsed="1"/>
    <w:lsdException w:name="Date" w:semiHidden="1" w:uiPriority="8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9"/>
    <w:lsdException w:name="Emphasis" w:uiPriority="2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9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rPr>
      <w:kern w:val="20"/>
    </w:rPr>
  </w:style>
  <w:style w:type="paragraph" w:styleId="berschrift1">
    <w:name w:val="heading 1"/>
    <w:basedOn w:val="Standard"/>
    <w:next w:val="Textzusammenhalten"/>
    <w:link w:val="berschrift1Zchn"/>
    <w:uiPriority w:val="1"/>
    <w:unhideWhenUsed/>
    <w:rsid w:val="00F42047"/>
    <w:pPr>
      <w:keepNext/>
      <w:numPr>
        <w:numId w:val="5"/>
      </w:numPr>
      <w:spacing w:after="120"/>
      <w:ind w:left="357" w:hanging="357"/>
      <w:outlineLvl w:val="0"/>
    </w:pPr>
    <w:rPr>
      <w:rFonts w:asciiTheme="majorHAnsi" w:eastAsiaTheme="majorEastAsia" w:hAnsiTheme="majorHAnsi" w:cstheme="majorBidi"/>
      <w:color w:val="7E97AD" w:themeColor="accent1"/>
      <w:sz w:val="32"/>
    </w:rPr>
  </w:style>
  <w:style w:type="paragraph" w:styleId="berschrift2">
    <w:name w:val="heading 2"/>
    <w:basedOn w:val="Standard"/>
    <w:next w:val="Standard"/>
    <w:link w:val="berschrift2Zchn"/>
    <w:uiPriority w:val="1"/>
    <w:unhideWhenUsed/>
    <w:pPr>
      <w:keepNext/>
      <w:keepLines/>
      <w:spacing w:after="40"/>
      <w:outlineLvl w:val="1"/>
    </w:pPr>
    <w:rPr>
      <w:rFonts w:asciiTheme="majorHAnsi" w:eastAsiaTheme="majorEastAsia" w:hAnsiTheme="majorHAnsi" w:cstheme="majorBidi"/>
      <w:b/>
      <w:bCs/>
      <w:caps/>
      <w:color w:val="404040" w:themeColor="text1" w:themeTint="BF"/>
      <w14:ligatures w14:val="standardContextual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"/>
    <w:unhideWhenUsed/>
  </w:style>
  <w:style w:type="character" w:customStyle="1" w:styleId="KopfzeileZchn">
    <w:name w:val="Kopfzeile Zchn"/>
    <w:basedOn w:val="Absatz-Standardschriftart"/>
    <w:link w:val="Kopfzeile"/>
    <w:uiPriority w:val="9"/>
    <w:rPr>
      <w:kern w:val="20"/>
    </w:rPr>
  </w:style>
  <w:style w:type="paragraph" w:styleId="Fuzeile">
    <w:name w:val="footer"/>
    <w:basedOn w:val="Standard"/>
    <w:link w:val="FuzeileZchn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ind w:left="-360" w:right="-360"/>
    </w:pPr>
  </w:style>
  <w:style w:type="character" w:customStyle="1" w:styleId="FuzeileZchn">
    <w:name w:val="Fußzeile Zchn"/>
    <w:basedOn w:val="Absatz-Standardschriftart"/>
    <w:link w:val="Fuzeile"/>
    <w:uiPriority w:val="99"/>
    <w:rPr>
      <w:kern w:val="20"/>
    </w:rPr>
  </w:style>
  <w:style w:type="paragraph" w:customStyle="1" w:styleId="LebenslaufText">
    <w:name w:val="Lebenslauf Text"/>
    <w:basedOn w:val="Standard"/>
    <w:pPr>
      <w:spacing w:after="40"/>
      <w:ind w:right="1440"/>
    </w:pPr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table" w:customStyle="1" w:styleId="Tabellengitternetz">
    <w:name w:val="Tabellengitternetz"/>
    <w:basedOn w:val="NormaleTabelle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1"/>
    <w:rsid w:val="00F42047"/>
    <w:rPr>
      <w:rFonts w:asciiTheme="majorHAnsi" w:eastAsiaTheme="majorEastAsia" w:hAnsiTheme="majorHAnsi" w:cstheme="majorBidi"/>
      <w:color w:val="7E97AD" w:themeColor="accent1"/>
      <w:kern w:val="20"/>
      <w:sz w:val="32"/>
    </w:rPr>
  </w:style>
  <w:style w:type="character" w:customStyle="1" w:styleId="berschrift2Zchn">
    <w:name w:val="Überschrift 2 Zchn"/>
    <w:basedOn w:val="Absatz-Standardschriftart"/>
    <w:link w:val="berschrift2"/>
    <w:uiPriority w:val="1"/>
    <w:rPr>
      <w:rFonts w:asciiTheme="majorHAnsi" w:eastAsiaTheme="majorEastAsia" w:hAnsiTheme="majorHAnsi" w:cstheme="majorBidi"/>
      <w:b/>
      <w:bCs/>
      <w:caps/>
      <w:color w:val="404040" w:themeColor="text1" w:themeTint="BF"/>
      <w:kern w:val="20"/>
      <w14:ligatures w14:val="standardContextual"/>
    </w:rPr>
  </w:style>
  <w:style w:type="character" w:customStyle="1" w:styleId="berschrift3Zchn">
    <w:name w:val="Überschrift 3 Zchn"/>
    <w:basedOn w:val="Absatz-Standardschriftart"/>
    <w:link w:val="berschrift3"/>
    <w:uiPriority w:val="9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table" w:customStyle="1" w:styleId="LebenslaufTabelle">
    <w:name w:val="Lebenslauf Tabelle"/>
    <w:basedOn w:val="NormaleTabelle"/>
    <w:uiPriority w:val="99"/>
    <w:tblPr>
      <w:tblBorders>
        <w:insideH w:val="single" w:sz="4" w:space="0" w:color="7E97AD" w:themeColor="accent1"/>
      </w:tblBorders>
      <w:tblCellMar>
        <w:top w:w="144" w:type="dxa"/>
        <w:left w:w="0" w:type="dxa"/>
        <w:bottom w:w="144" w:type="dxa"/>
        <w:right w:w="0" w:type="dxa"/>
      </w:tblCellMar>
    </w:tblPr>
  </w:style>
  <w:style w:type="table" w:customStyle="1" w:styleId="BriefTabelle">
    <w:name w:val="Brief Tabelle"/>
    <w:basedOn w:val="NormaleTabelle"/>
    <w:uiPriority w:val="99"/>
    <w:pPr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paragraph" w:styleId="Datum">
    <w:name w:val="Date"/>
    <w:basedOn w:val="Standard"/>
    <w:next w:val="Standard"/>
    <w:link w:val="DatumZchn"/>
    <w:uiPriority w:val="8"/>
    <w:pPr>
      <w:spacing w:before="1200" w:after="360"/>
    </w:pPr>
    <w:rPr>
      <w:rFonts w:asciiTheme="majorHAnsi" w:eastAsiaTheme="majorEastAsia" w:hAnsiTheme="majorHAnsi" w:cstheme="majorBidi"/>
      <w:caps/>
      <w:color w:val="7E97AD" w:themeColor="accent1"/>
    </w:rPr>
  </w:style>
  <w:style w:type="character" w:customStyle="1" w:styleId="DatumZchn">
    <w:name w:val="Datum Zchn"/>
    <w:basedOn w:val="Absatz-Standardschriftart"/>
    <w:link w:val="Datum"/>
    <w:uiPriority w:val="8"/>
    <w:rPr>
      <w:rFonts w:asciiTheme="majorHAnsi" w:eastAsiaTheme="majorEastAsia" w:hAnsiTheme="majorHAnsi" w:cstheme="majorBidi"/>
      <w:caps/>
      <w:color w:val="7E97AD" w:themeColor="accent1"/>
      <w:kern w:val="20"/>
    </w:rPr>
  </w:style>
  <w:style w:type="paragraph" w:customStyle="1" w:styleId="Empfnger">
    <w:name w:val="Empfänger"/>
    <w:basedOn w:val="Standard"/>
    <w:uiPriority w:val="8"/>
    <w:unhideWhenUsed/>
    <w:pPr>
      <w:spacing w:after="40"/>
    </w:pPr>
    <w:rPr>
      <w:b/>
      <w:bCs/>
    </w:rPr>
  </w:style>
  <w:style w:type="paragraph" w:styleId="Anrede">
    <w:name w:val="Salutation"/>
    <w:basedOn w:val="Standard"/>
    <w:next w:val="Standard"/>
    <w:link w:val="AnredeZchn"/>
    <w:uiPriority w:val="8"/>
    <w:unhideWhenUsed/>
    <w:pPr>
      <w:spacing w:before="720"/>
    </w:pPr>
  </w:style>
  <w:style w:type="character" w:customStyle="1" w:styleId="AnredeZchn">
    <w:name w:val="Anrede Zchn"/>
    <w:basedOn w:val="Absatz-Standardschriftart"/>
    <w:link w:val="Anrede"/>
    <w:uiPriority w:val="8"/>
    <w:rPr>
      <w:kern w:val="20"/>
    </w:rPr>
  </w:style>
  <w:style w:type="paragraph" w:styleId="Gruformel">
    <w:name w:val="Closing"/>
    <w:basedOn w:val="Standard"/>
    <w:link w:val="GruformelZchn"/>
    <w:uiPriority w:val="8"/>
    <w:unhideWhenUsed/>
    <w:pPr>
      <w:spacing w:before="480" w:after="960"/>
    </w:pPr>
  </w:style>
  <w:style w:type="character" w:customStyle="1" w:styleId="GruformelZchn">
    <w:name w:val="Grußformel Zchn"/>
    <w:basedOn w:val="Absatz-Standardschriftart"/>
    <w:link w:val="Gruformel"/>
    <w:uiPriority w:val="8"/>
    <w:rPr>
      <w:kern w:val="20"/>
    </w:rPr>
  </w:style>
  <w:style w:type="paragraph" w:customStyle="1" w:styleId="Signatur">
    <w:name w:val="Signatur"/>
    <w:basedOn w:val="Standard"/>
    <w:link w:val="Signaturzeichen"/>
    <w:uiPriority w:val="8"/>
    <w:unhideWhenUsed/>
    <w:pPr>
      <w:spacing w:after="480"/>
    </w:pPr>
    <w:rPr>
      <w:b/>
      <w:bCs/>
    </w:rPr>
  </w:style>
  <w:style w:type="character" w:customStyle="1" w:styleId="Signaturzeichen">
    <w:name w:val="Signaturzeichen"/>
    <w:basedOn w:val="Absatz-Standardschriftart"/>
    <w:link w:val="Signatur"/>
    <w:uiPriority w:val="8"/>
    <w:rPr>
      <w:b/>
      <w:bCs/>
      <w:kern w:val="20"/>
    </w:rPr>
  </w:style>
  <w:style w:type="character" w:styleId="Hervorhebung">
    <w:name w:val="Emphasis"/>
    <w:basedOn w:val="Absatz-Standardschriftart"/>
    <w:uiPriority w:val="2"/>
    <w:unhideWhenUsed/>
    <w:rPr>
      <w:color w:val="7E97AD" w:themeColor="accent1"/>
    </w:rPr>
  </w:style>
  <w:style w:type="paragraph" w:customStyle="1" w:styleId="Kontaktinformationen">
    <w:name w:val="Kontaktinformationen"/>
    <w:basedOn w:val="Standard"/>
    <w:uiPriority w:val="2"/>
    <w:pPr>
      <w:jc w:val="right"/>
    </w:pPr>
    <w:rPr>
      <w:sz w:val="18"/>
    </w:rPr>
  </w:style>
  <w:style w:type="paragraph" w:customStyle="1" w:styleId="Name">
    <w:name w:val="Name"/>
    <w:basedOn w:val="Standard"/>
    <w:next w:val="Standard"/>
    <w:uiPriority w:val="1"/>
    <w:pPr>
      <w:pBdr>
        <w:top w:val="single" w:sz="4" w:space="4" w:color="7E97AD" w:themeColor="accent1"/>
        <w:left w:val="single" w:sz="4" w:space="6" w:color="7E97AD" w:themeColor="accent1"/>
        <w:bottom w:val="single" w:sz="4" w:space="4" w:color="7E97AD" w:themeColor="accent1"/>
        <w:right w:val="single" w:sz="4" w:space="6" w:color="7E97AD" w:themeColor="accent1"/>
      </w:pBdr>
      <w:shd w:val="clear" w:color="auto" w:fill="7E97AD" w:themeFill="accent1"/>
      <w:spacing w:before="24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32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0B2E79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0B2E79"/>
    <w:rPr>
      <w:rFonts w:ascii="Segoe UI" w:hAnsi="Segoe UI" w:cs="Segoe UI"/>
      <w:kern w:val="20"/>
      <w:sz w:val="18"/>
      <w:szCs w:val="18"/>
    </w:rPr>
  </w:style>
  <w:style w:type="paragraph" w:styleId="Listenabsatz">
    <w:name w:val="List Paragraph"/>
    <w:basedOn w:val="Standard"/>
    <w:link w:val="ListenabsatzZchn"/>
    <w:uiPriority w:val="34"/>
    <w:rsid w:val="00700577"/>
    <w:pPr>
      <w:ind w:left="720"/>
      <w:contextualSpacing/>
    </w:pPr>
  </w:style>
  <w:style w:type="paragraph" w:styleId="berarbeitung">
    <w:name w:val="Revision"/>
    <w:hidden/>
    <w:uiPriority w:val="99"/>
    <w:semiHidden/>
    <w:rsid w:val="00700577"/>
    <w:rPr>
      <w:kern w:val="20"/>
    </w:rPr>
  </w:style>
  <w:style w:type="paragraph" w:customStyle="1" w:styleId="Titel-red">
    <w:name w:val="Titel-red"/>
    <w:basedOn w:val="Standard"/>
    <w:link w:val="Titel-redZchn"/>
    <w:qFormat/>
    <w:rsid w:val="00AF1DEE"/>
    <w:pPr>
      <w:spacing w:line="276" w:lineRule="auto"/>
    </w:pPr>
    <w:rPr>
      <w:rFonts w:ascii="Open Sans" w:hAnsi="Open Sans" w:cs="Open Sans"/>
      <w:color w:val="F73429"/>
      <w:sz w:val="36"/>
      <w:szCs w:val="32"/>
      <w:lang w:val="en-US"/>
    </w:rPr>
  </w:style>
  <w:style w:type="paragraph" w:customStyle="1" w:styleId="Head1">
    <w:name w:val="Head 1"/>
    <w:basedOn w:val="Text"/>
    <w:next w:val="Text"/>
    <w:link w:val="Head1Zchn"/>
    <w:qFormat/>
    <w:rsid w:val="00F42047"/>
    <w:pPr>
      <w:keepNext/>
      <w:spacing w:before="200" w:line="276" w:lineRule="auto"/>
    </w:pPr>
    <w:rPr>
      <w:sz w:val="28"/>
      <w:szCs w:val="32"/>
    </w:rPr>
  </w:style>
  <w:style w:type="character" w:customStyle="1" w:styleId="Titel-redZchn">
    <w:name w:val="Titel-red Zchn"/>
    <w:basedOn w:val="Absatz-Standardschriftart"/>
    <w:link w:val="Titel-red"/>
    <w:rsid w:val="00AF1DEE"/>
    <w:rPr>
      <w:rFonts w:ascii="Open Sans" w:hAnsi="Open Sans" w:cs="Open Sans"/>
      <w:color w:val="F73429"/>
      <w:kern w:val="20"/>
      <w:sz w:val="36"/>
      <w:szCs w:val="32"/>
      <w:lang w:val="en-US"/>
    </w:rPr>
  </w:style>
  <w:style w:type="paragraph" w:customStyle="1" w:styleId="Head2">
    <w:name w:val="Head 2"/>
    <w:basedOn w:val="berschrift2"/>
    <w:next w:val="Text"/>
    <w:link w:val="Head2Zchn"/>
    <w:qFormat/>
    <w:rsid w:val="00BE51B1"/>
    <w:pPr>
      <w:spacing w:before="200" w:line="276" w:lineRule="auto"/>
    </w:pPr>
    <w:rPr>
      <w:rFonts w:ascii="Open Sans" w:hAnsi="Open Sans" w:cs="Open Sans"/>
      <w:b w:val="0"/>
      <w:caps w:val="0"/>
      <w:color w:val="auto"/>
      <w:sz w:val="24"/>
      <w:szCs w:val="32"/>
    </w:rPr>
  </w:style>
  <w:style w:type="character" w:customStyle="1" w:styleId="Head1Zchn">
    <w:name w:val="Head 1 Zchn"/>
    <w:basedOn w:val="Absatz-Standardschriftart"/>
    <w:link w:val="Head1"/>
    <w:rsid w:val="00F42047"/>
    <w:rPr>
      <w:rFonts w:ascii="Open Sans" w:hAnsi="Open Sans" w:cs="Open Sans"/>
      <w:color w:val="auto"/>
      <w:kern w:val="20"/>
      <w:sz w:val="28"/>
      <w:szCs w:val="32"/>
    </w:rPr>
  </w:style>
  <w:style w:type="paragraph" w:customStyle="1" w:styleId="Text">
    <w:name w:val="Text"/>
    <w:basedOn w:val="Standard"/>
    <w:link w:val="TextZchn"/>
    <w:qFormat/>
    <w:rsid w:val="00E679E9"/>
    <w:pPr>
      <w:spacing w:after="200"/>
    </w:pPr>
    <w:rPr>
      <w:rFonts w:ascii="Open Sans" w:hAnsi="Open Sans" w:cs="Open Sans"/>
      <w:color w:val="auto"/>
    </w:rPr>
  </w:style>
  <w:style w:type="character" w:customStyle="1" w:styleId="Head2Zchn">
    <w:name w:val="Head 2 Zchn"/>
    <w:basedOn w:val="Absatz-Standardschriftart"/>
    <w:link w:val="Head2"/>
    <w:rsid w:val="00BE51B1"/>
    <w:rPr>
      <w:rFonts w:ascii="Open Sans" w:eastAsiaTheme="majorEastAsia" w:hAnsi="Open Sans" w:cs="Open Sans"/>
      <w:bCs/>
      <w:color w:val="auto"/>
      <w:kern w:val="20"/>
      <w:sz w:val="24"/>
      <w:szCs w:val="32"/>
      <w14:ligatures w14:val="standardContextual"/>
    </w:rPr>
  </w:style>
  <w:style w:type="paragraph" w:customStyle="1" w:styleId="Bulletlist">
    <w:name w:val="Bulletlist"/>
    <w:basedOn w:val="Listenabsatz"/>
    <w:link w:val="BulletlistZchn"/>
    <w:qFormat/>
    <w:rsid w:val="00E679E9"/>
    <w:pPr>
      <w:numPr>
        <w:numId w:val="2"/>
      </w:numPr>
      <w:spacing w:before="100" w:beforeAutospacing="1" w:after="100" w:afterAutospacing="1"/>
      <w:ind w:left="714" w:hanging="357"/>
    </w:pPr>
    <w:rPr>
      <w:rFonts w:ascii="Open Sans" w:hAnsi="Open Sans" w:cs="Open Sans"/>
      <w:color w:val="auto"/>
    </w:rPr>
  </w:style>
  <w:style w:type="character" w:customStyle="1" w:styleId="TextZchn">
    <w:name w:val="Text Zchn"/>
    <w:basedOn w:val="Absatz-Standardschriftart"/>
    <w:link w:val="Text"/>
    <w:rsid w:val="00E679E9"/>
    <w:rPr>
      <w:rFonts w:ascii="Open Sans" w:hAnsi="Open Sans" w:cs="Open Sans"/>
      <w:color w:val="auto"/>
      <w:kern w:val="20"/>
    </w:rPr>
  </w:style>
  <w:style w:type="character" w:styleId="Hyperlink">
    <w:name w:val="Hyperlink"/>
    <w:basedOn w:val="Absatz-Standardschriftart"/>
    <w:uiPriority w:val="99"/>
    <w:unhideWhenUsed/>
    <w:rsid w:val="00C2083C"/>
    <w:rPr>
      <w:color w:val="FF0000"/>
      <w:u w:val="single"/>
    </w:rPr>
  </w:style>
  <w:style w:type="character" w:customStyle="1" w:styleId="ListenabsatzZchn">
    <w:name w:val="Listenabsatz Zchn"/>
    <w:basedOn w:val="Absatz-Standardschriftart"/>
    <w:link w:val="Listenabsatz"/>
    <w:uiPriority w:val="34"/>
    <w:rsid w:val="00190D0D"/>
    <w:rPr>
      <w:kern w:val="20"/>
    </w:rPr>
  </w:style>
  <w:style w:type="character" w:customStyle="1" w:styleId="BulletlistZchn">
    <w:name w:val="Bulletlist Zchn"/>
    <w:basedOn w:val="ListenabsatzZchn"/>
    <w:link w:val="Bulletlist"/>
    <w:rsid w:val="00E679E9"/>
    <w:rPr>
      <w:rFonts w:ascii="Open Sans" w:hAnsi="Open Sans" w:cs="Open Sans"/>
      <w:color w:val="auto"/>
      <w:kern w:val="20"/>
    </w:rPr>
  </w:style>
  <w:style w:type="paragraph" w:customStyle="1" w:styleId="Head3">
    <w:name w:val="Head 3"/>
    <w:basedOn w:val="berschrift3"/>
    <w:next w:val="Text"/>
    <w:link w:val="Head3Zchn"/>
    <w:qFormat/>
    <w:rsid w:val="00BE51B1"/>
    <w:pPr>
      <w:spacing w:line="276" w:lineRule="auto"/>
    </w:pPr>
    <w:rPr>
      <w:rFonts w:ascii="Open Sans Semibold" w:hAnsi="Open Sans Semibold" w:cs="Open Sans Semibold"/>
      <w:b w:val="0"/>
      <w:color w:val="auto"/>
    </w:rPr>
  </w:style>
  <w:style w:type="paragraph" w:customStyle="1" w:styleId="Fuzeile1">
    <w:name w:val="Fußzeile1"/>
    <w:basedOn w:val="Text"/>
    <w:link w:val="FooterZchn"/>
    <w:qFormat/>
    <w:rsid w:val="00C41375"/>
    <w:pPr>
      <w:spacing w:before="120" w:after="0"/>
    </w:pPr>
    <w:rPr>
      <w:color w:val="404040" w:themeColor="text1" w:themeTint="BF"/>
      <w:sz w:val="16"/>
    </w:rPr>
  </w:style>
  <w:style w:type="character" w:customStyle="1" w:styleId="Head3Zchn">
    <w:name w:val="Head 3 Zchn"/>
    <w:basedOn w:val="Head2Zchn"/>
    <w:link w:val="Head3"/>
    <w:rsid w:val="00BE51B1"/>
    <w:rPr>
      <w:rFonts w:ascii="Open Sans Semibold" w:eastAsiaTheme="majorEastAsia" w:hAnsi="Open Sans Semibold" w:cs="Open Sans Semibold"/>
      <w:bCs/>
      <w:color w:val="auto"/>
      <w:kern w:val="20"/>
      <w:sz w:val="24"/>
      <w:szCs w:val="32"/>
      <w14:ligatures w14:val="standardContextual"/>
    </w:rPr>
  </w:style>
  <w:style w:type="character" w:customStyle="1" w:styleId="FooterZchn">
    <w:name w:val="Footer Zchn"/>
    <w:basedOn w:val="TextZchn"/>
    <w:link w:val="Fuzeile1"/>
    <w:rsid w:val="00C41375"/>
    <w:rPr>
      <w:rFonts w:ascii="Open Sans" w:hAnsi="Open Sans" w:cs="Open Sans"/>
      <w:color w:val="404040" w:themeColor="text1" w:themeTint="BF"/>
      <w:kern w:val="20"/>
      <w:sz w:val="16"/>
    </w:rPr>
  </w:style>
  <w:style w:type="character" w:styleId="SchwacheHervorhebung">
    <w:name w:val="Subtle Emphasis"/>
    <w:basedOn w:val="Absatz-Standardschriftart"/>
    <w:uiPriority w:val="19"/>
    <w:rsid w:val="00B7015C"/>
    <w:rPr>
      <w:i/>
      <w:iCs/>
      <w:color w:val="808080" w:themeColor="text1" w:themeTint="7F"/>
    </w:rPr>
  </w:style>
  <w:style w:type="paragraph" w:styleId="Titel">
    <w:name w:val="Title"/>
    <w:basedOn w:val="Standard"/>
    <w:next w:val="Standard"/>
    <w:link w:val="TitelZchn"/>
    <w:uiPriority w:val="10"/>
    <w:rsid w:val="00B7015C"/>
    <w:pPr>
      <w:pBdr>
        <w:bottom w:val="single" w:sz="8" w:space="4" w:color="7E97AD" w:themeColor="accent1"/>
      </w:pBdr>
      <w:spacing w:after="300"/>
      <w:contextualSpacing/>
    </w:pPr>
    <w:rPr>
      <w:rFonts w:asciiTheme="majorHAnsi" w:eastAsiaTheme="majorEastAsia" w:hAnsiTheme="majorHAnsi" w:cstheme="majorBidi"/>
      <w:color w:val="17181A" w:themeColor="text2" w:themeShade="BF"/>
      <w:spacing w:val="5"/>
      <w:kern w:val="28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B7015C"/>
    <w:rPr>
      <w:rFonts w:asciiTheme="majorHAnsi" w:eastAsiaTheme="majorEastAsia" w:hAnsiTheme="majorHAnsi" w:cstheme="majorBidi"/>
      <w:color w:val="17181A" w:themeColor="text2" w:themeShade="BF"/>
      <w:spacing w:val="5"/>
      <w:kern w:val="28"/>
      <w:sz w:val="52"/>
      <w:szCs w:val="52"/>
    </w:rPr>
  </w:style>
  <w:style w:type="paragraph" w:customStyle="1" w:styleId="Titel-black">
    <w:name w:val="Titel-black"/>
    <w:basedOn w:val="Titel-red"/>
    <w:link w:val="Titel-blackZchn"/>
    <w:qFormat/>
    <w:rsid w:val="00B7015C"/>
    <w:rPr>
      <w:color w:val="auto"/>
      <w:lang w:val="de-DE"/>
    </w:rPr>
  </w:style>
  <w:style w:type="character" w:customStyle="1" w:styleId="Titel-blackZchn">
    <w:name w:val="Titel-black Zchn"/>
    <w:basedOn w:val="Titel-redZchn"/>
    <w:link w:val="Titel-black"/>
    <w:rsid w:val="00B7015C"/>
    <w:rPr>
      <w:rFonts w:ascii="Open Sans" w:hAnsi="Open Sans" w:cs="Open Sans"/>
      <w:color w:val="auto"/>
      <w:kern w:val="20"/>
      <w:sz w:val="36"/>
      <w:szCs w:val="32"/>
      <w:lang w:val="en-US"/>
    </w:rPr>
  </w:style>
  <w:style w:type="paragraph" w:customStyle="1" w:styleId="Konsole">
    <w:name w:val="Konsole"/>
    <w:basedOn w:val="Standard"/>
    <w:qFormat/>
    <w:rsid w:val="007047D9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overflowPunct w:val="0"/>
      <w:autoSpaceDE w:val="0"/>
      <w:autoSpaceDN w:val="0"/>
      <w:adjustRightInd w:val="0"/>
      <w:spacing w:after="120"/>
      <w:contextualSpacing/>
      <w:textAlignment w:val="baseline"/>
    </w:pPr>
    <w:rPr>
      <w:rFonts w:ascii="Courier New" w:eastAsia="Times New Roman" w:hAnsi="Courier New" w:cs="Courier New"/>
      <w:color w:val="auto"/>
      <w:kern w:val="0"/>
      <w:sz w:val="18"/>
    </w:rPr>
  </w:style>
  <w:style w:type="paragraph" w:customStyle="1" w:styleId="Konsole2">
    <w:name w:val="Konsole2"/>
    <w:basedOn w:val="Standard"/>
    <w:link w:val="Konsole2Zchn"/>
    <w:qFormat/>
    <w:rsid w:val="007047D9"/>
    <w:pPr>
      <w:overflowPunct w:val="0"/>
      <w:autoSpaceDE w:val="0"/>
      <w:autoSpaceDN w:val="0"/>
      <w:adjustRightInd w:val="0"/>
      <w:textAlignment w:val="baseline"/>
    </w:pPr>
    <w:rPr>
      <w:rFonts w:ascii="Consolas" w:eastAsia="Times New Roman" w:hAnsi="Consolas" w:cs="Times New Roman"/>
      <w:color w:val="808080" w:themeColor="background1" w:themeShade="80"/>
      <w:kern w:val="0"/>
      <w:sz w:val="18"/>
      <w:szCs w:val="18"/>
    </w:rPr>
  </w:style>
  <w:style w:type="character" w:customStyle="1" w:styleId="Konsole2Zchn">
    <w:name w:val="Konsole2 Zchn"/>
    <w:basedOn w:val="Absatz-Standardschriftart"/>
    <w:link w:val="Konsole2"/>
    <w:rsid w:val="007047D9"/>
    <w:rPr>
      <w:rFonts w:ascii="Consolas" w:eastAsia="Times New Roman" w:hAnsi="Consolas" w:cs="Times New Roman"/>
      <w:color w:val="808080" w:themeColor="background1" w:themeShade="80"/>
      <w:sz w:val="18"/>
      <w:szCs w:val="18"/>
    </w:rPr>
  </w:style>
  <w:style w:type="paragraph" w:customStyle="1" w:styleId="Quellcode">
    <w:name w:val="Quellcode"/>
    <w:basedOn w:val="Text"/>
    <w:link w:val="QuellcodeZchn"/>
    <w:qFormat/>
    <w:rsid w:val="003222CD"/>
    <w:pPr>
      <w:spacing w:after="0"/>
    </w:pPr>
    <w:rPr>
      <w:rFonts w:ascii="Consolas" w:hAnsi="Consolas"/>
      <w:color w:val="808080" w:themeColor="background1" w:themeShade="80"/>
    </w:rPr>
  </w:style>
  <w:style w:type="character" w:customStyle="1" w:styleId="QuellcodeZchn">
    <w:name w:val="Quellcode Zchn"/>
    <w:basedOn w:val="TextZchn"/>
    <w:link w:val="Quellcode"/>
    <w:rsid w:val="003222CD"/>
    <w:rPr>
      <w:rFonts w:ascii="Consolas" w:hAnsi="Consolas" w:cs="Open Sans"/>
      <w:color w:val="808080" w:themeColor="background1" w:themeShade="80"/>
      <w:kern w:val="20"/>
    </w:rPr>
  </w:style>
  <w:style w:type="table" w:styleId="Tabellenraster">
    <w:name w:val="Table Grid"/>
    <w:basedOn w:val="NormaleTabelle"/>
    <w:uiPriority w:val="59"/>
    <w:rsid w:val="00CA35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HelleListe-Akzent2">
    <w:name w:val="Light List Accent 2"/>
    <w:basedOn w:val="NormaleTabelle"/>
    <w:uiPriority w:val="61"/>
    <w:rsid w:val="00CA35D8"/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paragraph" w:styleId="Beschriftung">
    <w:name w:val="caption"/>
    <w:basedOn w:val="Standard"/>
    <w:next w:val="Standard"/>
    <w:uiPriority w:val="35"/>
    <w:unhideWhenUsed/>
    <w:qFormat/>
    <w:rsid w:val="0036716B"/>
    <w:pPr>
      <w:spacing w:after="200"/>
    </w:pPr>
    <w:rPr>
      <w:i/>
      <w:iCs/>
      <w:color w:val="1F2123" w:themeColor="text2"/>
      <w:sz w:val="18"/>
      <w:szCs w:val="18"/>
    </w:rPr>
  </w:style>
  <w:style w:type="paragraph" w:customStyle="1" w:styleId="Textzusammenhalten">
    <w:name w:val="Text zusammenhalten"/>
    <w:basedOn w:val="Text"/>
    <w:rsid w:val="00D82687"/>
    <w:pPr>
      <w:keepNext/>
    </w:p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27F9D"/>
    <w:pPr>
      <w:keepLines/>
      <w:numPr>
        <w:numId w:val="0"/>
      </w:numPr>
      <w:spacing w:before="240" w:after="0" w:line="259" w:lineRule="auto"/>
      <w:outlineLvl w:val="9"/>
    </w:pPr>
    <w:rPr>
      <w:color w:val="577188" w:themeColor="accent1" w:themeShade="BF"/>
      <w:kern w:val="0"/>
      <w:szCs w:val="32"/>
    </w:rPr>
  </w:style>
  <w:style w:type="paragraph" w:styleId="Verzeichnis1">
    <w:name w:val="toc 1"/>
    <w:basedOn w:val="Standard"/>
    <w:next w:val="Standard"/>
    <w:autoRedefine/>
    <w:uiPriority w:val="39"/>
    <w:unhideWhenUsed/>
    <w:rsid w:val="00127F9D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127F9D"/>
    <w:pPr>
      <w:spacing w:after="100"/>
      <w:ind w:left="200"/>
    </w:pPr>
  </w:style>
  <w:style w:type="paragraph" w:styleId="Verzeichnis3">
    <w:name w:val="toc 3"/>
    <w:basedOn w:val="Standard"/>
    <w:next w:val="Standard"/>
    <w:autoRedefine/>
    <w:uiPriority w:val="39"/>
    <w:unhideWhenUsed/>
    <w:rsid w:val="00127F9D"/>
    <w:pPr>
      <w:spacing w:after="100"/>
      <w:ind w:left="40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981798"/>
    <w:rPr>
      <w:color w:val="605E5C"/>
      <w:shd w:val="clear" w:color="auto" w:fill="E1DFDD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AE280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AE280D"/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AE280D"/>
    <w:rPr>
      <w:kern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AE280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E280D"/>
    <w:rPr>
      <w:b/>
      <w:bCs/>
      <w:kern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93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810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1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microsoft.com/office/2016/09/relationships/commentsIds" Target="commentsIds.xml"/><Relationship Id="rId11" Type="http://schemas.openxmlformats.org/officeDocument/2006/relationships/footnotes" Target="footnotes.xm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microsoft.com/office/2011/relationships/people" Target="people.xml"/><Relationship Id="rId5" Type="http://schemas.openxmlformats.org/officeDocument/2006/relationships/customXml" Target="../customXml/item5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hyperlink" Target="http://m-centos:8080/mtext/formIOBuilder.html" TargetMode="External"/><Relationship Id="rId22" Type="http://schemas.openxmlformats.org/officeDocument/2006/relationships/image" Target="media/image9.png"/><Relationship Id="rId27" Type="http://schemas.openxmlformats.org/officeDocument/2006/relationships/comments" Target="comments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eader" Target="header2.xml"/><Relationship Id="rId8" Type="http://schemas.openxmlformats.org/officeDocument/2006/relationships/styles" Target="style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microsoft.com/office/2011/relationships/commentsExtended" Target="commentsExtended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webSettings" Target="webSettings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kwsoft.de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8.jpeg"/><Relationship Id="rId1" Type="http://schemas.openxmlformats.org/officeDocument/2006/relationships/image" Target="media/image3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ille\AppData\Roaming\Microsoft\Templates\Dokumentvorlage%20k+w%20Standard.dotx" TargetMode="External"/></Relationships>
</file>

<file path=word/theme/theme1.xml><?xml version="1.0" encoding="utf-8"?>
<a:theme xmlns:a="http://schemas.openxmlformats.org/drawingml/2006/main" name="Business Set Blue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>kühn &amp; weyh Software GmbH</CompanyAddress>
  <CompanyPhone>79110 Freiburg</CompanyPhone>
  <CompanyFax/>
  <CompanyEmail>076188520</CompanyEmail>
</CoverPageProperties>
</file>

<file path=customXml/item2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4ABCB5B7E77F4BBE9E427CBF688FB2" ma:contentTypeVersion="5" ma:contentTypeDescription="Create a new document." ma:contentTypeScope="" ma:versionID="6519a555767e372eed0f3aa39333c310">
  <xsd:schema xmlns:xsd="http://www.w3.org/2001/XMLSchema" xmlns:xs="http://www.w3.org/2001/XMLSchema" xmlns:p="http://schemas.microsoft.com/office/2006/metadata/properties" xmlns:ns3="ac84f4b3-7aaf-4624-8c83-4e6be22d0073" xmlns:ns4="e2b74cf5-35b6-42f2-80cd-e7fb9ef610fd" targetNamespace="http://schemas.microsoft.com/office/2006/metadata/properties" ma:root="true" ma:fieldsID="0b08da18f93b97eade9d9958009d5b6e" ns3:_="" ns4:_="">
    <xsd:import namespace="ac84f4b3-7aaf-4624-8c83-4e6be22d0073"/>
    <xsd:import namespace="e2b74cf5-35b6-42f2-80cd-e7fb9ef610f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84f4b3-7aaf-4624-8c83-4e6be22d00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b74cf5-35b6-42f2-80cd-e7fb9ef610f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37E9E5-EE29-454F-8714-516920628209}">
  <ds:schemaRefs>
    <ds:schemaRef ds:uri="http://schemas.microsoft.com/pics"/>
  </ds:schemaRefs>
</ds:datastoreItem>
</file>

<file path=customXml/itemProps3.xml><?xml version="1.0" encoding="utf-8"?>
<ds:datastoreItem xmlns:ds="http://schemas.openxmlformats.org/officeDocument/2006/customXml" ds:itemID="{E9DC8F3C-F0D1-4A2C-91BC-09C2F121B16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c84f4b3-7aaf-4624-8c83-4e6be22d0073"/>
    <ds:schemaRef ds:uri="e2b74cf5-35b6-42f2-80cd-e7fb9ef610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08BC347-E01C-4363-8FFD-70F3358338AA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D86B1DF-DE03-43A1-8337-C39F1267B2D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6.xml><?xml version="1.0" encoding="utf-8"?>
<ds:datastoreItem xmlns:ds="http://schemas.openxmlformats.org/officeDocument/2006/customXml" ds:itemID="{C4FA4C54-4D9B-4E90-8518-9B85D924E8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Dokumentvorlage k+w Standard.dotx</Template>
  <TotalTime>0</TotalTime>
  <Pages>1</Pages>
  <Words>909</Words>
  <Characters>5729</Characters>
  <Application>Microsoft Office Word</Application>
  <DocSecurity>0</DocSecurity>
  <Lines>47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Standardvorlage k&amp;w</vt:lpstr>
      <vt:lpstr/>
    </vt:vector>
  </TitlesOfParts>
  <Company/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Standardvorlage k&amp;w</dc:title>
  <dc:subject/>
  <dc:creator>Christian Hille;klaus.rolland@kwsoft.de</dc:creator>
  <cp:keywords>Vorlagen</cp:keywords>
  <dc:description/>
  <cp:lastModifiedBy>Jens Ober</cp:lastModifiedBy>
  <cp:revision>257</cp:revision>
  <cp:lastPrinted>2020-01-23T14:54:00Z</cp:lastPrinted>
  <dcterms:created xsi:type="dcterms:W3CDTF">2020-02-06T08:10:00Z</dcterms:created>
  <dcterms:modified xsi:type="dcterms:W3CDTF">2020-02-19T08:21:00Z</dcterms:modified>
  <cp:category>Linnéstraße 1-3</cp:category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TC028350579991</vt:lpwstr>
  </property>
  <property fmtid="{D5CDD505-2E9C-101B-9397-08002B2CF9AE}" pid="3" name="ContentTypeId">
    <vt:lpwstr>0x010100B94ABCB5B7E77F4BBE9E427CBF688FB2</vt:lpwstr>
  </property>
</Properties>
</file>